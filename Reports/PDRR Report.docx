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5BD17" w14:textId="77777777" w:rsidR="00782DAA" w:rsidRDefault="007E30AB" w:rsidP="00782DAA">
      <w:pPr>
        <w:pStyle w:val="Title"/>
        <w:rPr>
          <w:b/>
          <w:sz w:val="36"/>
        </w:rPr>
      </w:pPr>
      <w:r>
        <w:rPr>
          <w:b/>
          <w:noProof/>
          <w:sz w:val="36"/>
        </w:rPr>
        <w:drawing>
          <wp:anchor distT="0" distB="0" distL="114300" distR="114300" simplePos="0" relativeHeight="251658752" behindDoc="1" locked="0" layoutInCell="1" allowOverlap="1" wp14:anchorId="0E07B770" wp14:editId="59150ADE">
            <wp:simplePos x="0" y="0"/>
            <wp:positionH relativeFrom="column">
              <wp:posOffset>1836420</wp:posOffset>
            </wp:positionH>
            <wp:positionV relativeFrom="paragraph">
              <wp:posOffset>182880</wp:posOffset>
            </wp:positionV>
            <wp:extent cx="1905000" cy="295275"/>
            <wp:effectExtent l="0" t="0" r="0" b="9525"/>
            <wp:wrapTight wrapText="bothSides">
              <wp:wrapPolygon edited="0">
                <wp:start x="0" y="0"/>
                <wp:lineTo x="0" y="20903"/>
                <wp:lineTo x="21384" y="20903"/>
                <wp:lineTo x="21384" y="0"/>
                <wp:lineTo x="0" y="0"/>
              </wp:wrapPolygon>
            </wp:wrapTight>
            <wp:docPr id="8" name="Picture 8" descr="Logo%20Main%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20Main%202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A41629" w14:textId="77777777" w:rsidR="00782DAA" w:rsidRDefault="00782DAA" w:rsidP="00782DAA">
      <w:pPr>
        <w:pStyle w:val="Title"/>
        <w:rPr>
          <w:b/>
          <w:sz w:val="36"/>
        </w:rPr>
      </w:pPr>
    </w:p>
    <w:p w14:paraId="62F317EE" w14:textId="77777777" w:rsidR="00782DAA" w:rsidRDefault="00782DAA" w:rsidP="00782DAA">
      <w:pPr>
        <w:pStyle w:val="Title"/>
        <w:rPr>
          <w:b/>
          <w:sz w:val="36"/>
        </w:rPr>
      </w:pPr>
      <w:r>
        <w:rPr>
          <w:b/>
          <w:sz w:val="36"/>
        </w:rPr>
        <w:t>Boston University</w:t>
      </w:r>
    </w:p>
    <w:p w14:paraId="22E9FB07" w14:textId="77777777" w:rsidR="00782DAA" w:rsidRDefault="00782DAA" w:rsidP="00782DAA">
      <w:pPr>
        <w:pStyle w:val="Title"/>
        <w:rPr>
          <w:b/>
          <w:sz w:val="36"/>
        </w:rPr>
      </w:pPr>
      <w:r>
        <w:rPr>
          <w:b/>
          <w:sz w:val="36"/>
        </w:rPr>
        <w:t>Electrical &amp; Computer Engineering</w:t>
      </w:r>
    </w:p>
    <w:p w14:paraId="054FEECC" w14:textId="77777777" w:rsidR="00782DAA" w:rsidRDefault="00306F48" w:rsidP="00782DAA">
      <w:pPr>
        <w:pStyle w:val="Title"/>
        <w:rPr>
          <w:b/>
          <w:sz w:val="24"/>
        </w:rPr>
      </w:pPr>
      <w:r>
        <w:rPr>
          <w:b/>
          <w:sz w:val="24"/>
        </w:rPr>
        <w:t>EC463</w:t>
      </w:r>
      <w:r w:rsidR="00782DAA">
        <w:rPr>
          <w:b/>
          <w:sz w:val="24"/>
        </w:rPr>
        <w:t xml:space="preserve"> Capstone Senior Design Project</w:t>
      </w:r>
    </w:p>
    <w:p w14:paraId="6688C4E0" w14:textId="77777777" w:rsidR="00744460" w:rsidRDefault="00744460">
      <w:pPr>
        <w:pStyle w:val="Title"/>
        <w:rPr>
          <w:b/>
          <w:sz w:val="36"/>
        </w:rPr>
      </w:pPr>
    </w:p>
    <w:p w14:paraId="27F5AB21" w14:textId="77777777" w:rsidR="00306F48" w:rsidRPr="001C336E" w:rsidRDefault="00306F48" w:rsidP="001C336E">
      <w:pPr>
        <w:pStyle w:val="Title"/>
        <w:rPr>
          <w:b/>
          <w:sz w:val="40"/>
          <w:szCs w:val="40"/>
        </w:rPr>
      </w:pPr>
      <w:r w:rsidRPr="00306F48">
        <w:rPr>
          <w:b/>
          <w:sz w:val="40"/>
          <w:szCs w:val="40"/>
        </w:rPr>
        <w:t>Problem Definition and Requirements Review</w:t>
      </w:r>
    </w:p>
    <w:p w14:paraId="16B2DE18" w14:textId="77777777" w:rsidR="00744460" w:rsidRPr="001C336E" w:rsidRDefault="001C336E">
      <w:pPr>
        <w:pStyle w:val="Subtitle"/>
        <w:rPr>
          <w:rFonts w:ascii="Bauhaus 93" w:hAnsi="Bauhaus 93"/>
          <w:b w:val="0"/>
          <w:color w:val="EE00EE"/>
          <w:sz w:val="120"/>
          <w:szCs w:val="120"/>
        </w:rPr>
      </w:pPr>
      <w:r w:rsidRPr="001C336E">
        <w:rPr>
          <w:rFonts w:ascii="Bauhaus 93" w:hAnsi="Bauhaus 93" w:cs="Arial"/>
          <w:b w:val="0"/>
          <w:color w:val="EE00EE"/>
          <w:sz w:val="120"/>
          <w:szCs w:val="120"/>
        </w:rPr>
        <w:t>D</w:t>
      </w:r>
      <w:r w:rsidRPr="001C336E">
        <w:rPr>
          <w:rFonts w:ascii="Bauhaus 93" w:hAnsi="Bauhaus 93" w:cs="Arial"/>
          <w:b w:val="0"/>
          <w:noProof/>
          <w:color w:val="EE00EE"/>
          <w:sz w:val="120"/>
          <w:szCs w:val="120"/>
        </w:rPr>
        <w:drawing>
          <wp:inline distT="0" distB="0" distL="0" distR="0" wp14:anchorId="174ED5EB" wp14:editId="46716818">
            <wp:extent cx="533400" cy="533400"/>
            <wp:effectExtent l="0" t="0" r="0" b="0"/>
            <wp:docPr id="2" name="Picture 2" descr="https://lh3.googleusercontent.com/_EbDKCo_KdIv7280y5h5gH9VLNAj9REwufO2uB5BDjdQEmIiLDlGWo1bj3Y9_rA_ude1ewcZv5NwZM6aaMphpZXYANoG-ZraxFOPJJifnKko-yOe_hLAkR-dW7_oZMDr_vxeUe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_EbDKCo_KdIv7280y5h5gH9VLNAj9REwufO2uB5BDjdQEmIiLDlGWo1bj3Y9_rA_ude1ewcZv5NwZM6aaMphpZXYANoG-ZraxFOPJJifnKko-yOe_hLAkR-dW7_oZMDr_vxeUe_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roofErr w:type="spellStart"/>
      <w:r w:rsidRPr="001C336E">
        <w:rPr>
          <w:rFonts w:ascii="Bauhaus 93" w:hAnsi="Bauhaus 93" w:cs="Arial"/>
          <w:b w:val="0"/>
          <w:color w:val="EE00EE"/>
          <w:sz w:val="120"/>
          <w:szCs w:val="120"/>
        </w:rPr>
        <w:t>Seye</w:t>
      </w:r>
      <w:proofErr w:type="spellEnd"/>
    </w:p>
    <w:p w14:paraId="66FEEEAC" w14:textId="77777777" w:rsidR="00744460" w:rsidRDefault="00744460">
      <w:pPr>
        <w:jc w:val="center"/>
      </w:pPr>
    </w:p>
    <w:p w14:paraId="5D171FEA" w14:textId="77777777" w:rsidR="00744460" w:rsidRDefault="00744460" w:rsidP="0085430F"/>
    <w:p w14:paraId="5B302F45" w14:textId="77777777" w:rsidR="00744460" w:rsidRDefault="00744460">
      <w:pPr>
        <w:jc w:val="center"/>
        <w:rPr>
          <w:sz w:val="24"/>
        </w:rPr>
      </w:pPr>
      <w:r>
        <w:rPr>
          <w:sz w:val="24"/>
        </w:rPr>
        <w:t>Submitted to</w:t>
      </w:r>
      <w:r w:rsidR="00932907">
        <w:rPr>
          <w:sz w:val="24"/>
        </w:rPr>
        <w:t>:</w:t>
      </w:r>
    </w:p>
    <w:p w14:paraId="62924D0B" w14:textId="58C30FDF" w:rsidR="00744460" w:rsidRDefault="001C336E" w:rsidP="0085430F">
      <w:pPr>
        <w:jc w:val="center"/>
        <w:rPr>
          <w:sz w:val="24"/>
        </w:rPr>
      </w:pPr>
      <w:r w:rsidRPr="001C336E">
        <w:rPr>
          <w:rFonts w:ascii="Bauhaus 93" w:hAnsi="Bauhaus 93" w:cs="Arial"/>
          <w:b/>
          <w:noProof/>
          <w:color w:val="EE00EE"/>
          <w:sz w:val="120"/>
          <w:szCs w:val="120"/>
        </w:rPr>
        <w:drawing>
          <wp:anchor distT="0" distB="0" distL="114300" distR="114300" simplePos="0" relativeHeight="251659776" behindDoc="0" locked="0" layoutInCell="1" allowOverlap="1" wp14:anchorId="07B344C0" wp14:editId="3D1FF9F0">
            <wp:simplePos x="0" y="0"/>
            <wp:positionH relativeFrom="column">
              <wp:posOffset>-444500</wp:posOffset>
            </wp:positionH>
            <wp:positionV relativeFrom="paragraph">
              <wp:posOffset>86360</wp:posOffset>
            </wp:positionV>
            <wp:extent cx="1828800" cy="1828800"/>
            <wp:effectExtent l="0" t="0" r="0" b="0"/>
            <wp:wrapNone/>
            <wp:docPr id="4" name="Picture 4" descr="https://lh3.googleusercontent.com/_EbDKCo_KdIv7280y5h5gH9VLNAj9REwufO2uB5BDjdQEmIiLDlGWo1bj3Y9_rA_ude1ewcZv5NwZM6aaMphpZXYANoG-ZraxFOPJJifnKko-yOe_hLAkR-dW7_oZMDr_vxeUe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_EbDKCo_KdIv7280y5h5gH9VLNAj9REwufO2uB5BDjdQEmIiLDlGWo1bj3Y9_rA_ude1ewcZv5NwZM6aaMphpZXYANoG-ZraxFOPJJifnKko-yOe_hLAkR-dW7_oZMDr_vxeUe_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8288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A29D2D" w14:textId="333B5592" w:rsidR="00744460" w:rsidRDefault="001C336E">
      <w:pPr>
        <w:jc w:val="center"/>
        <w:rPr>
          <w:sz w:val="24"/>
        </w:rPr>
      </w:pPr>
      <w:r>
        <w:rPr>
          <w:sz w:val="24"/>
        </w:rPr>
        <w:t xml:space="preserve">Darren </w:t>
      </w:r>
      <w:proofErr w:type="spellStart"/>
      <w:r>
        <w:rPr>
          <w:sz w:val="24"/>
        </w:rPr>
        <w:t>Roblyer</w:t>
      </w:r>
      <w:proofErr w:type="spellEnd"/>
      <w:r w:rsidR="00932907">
        <w:rPr>
          <w:sz w:val="24"/>
        </w:rPr>
        <w:t xml:space="preserve"> and </w:t>
      </w:r>
      <w:proofErr w:type="spellStart"/>
      <w:r w:rsidR="00932907">
        <w:rPr>
          <w:sz w:val="24"/>
        </w:rPr>
        <w:t>Raaef</w:t>
      </w:r>
      <w:proofErr w:type="spellEnd"/>
      <w:r w:rsidR="00932907">
        <w:rPr>
          <w:sz w:val="24"/>
        </w:rPr>
        <w:t xml:space="preserve"> </w:t>
      </w:r>
      <w:proofErr w:type="spellStart"/>
      <w:r w:rsidR="00932907">
        <w:rPr>
          <w:sz w:val="24"/>
        </w:rPr>
        <w:t>Istfan</w:t>
      </w:r>
      <w:proofErr w:type="spellEnd"/>
    </w:p>
    <w:p w14:paraId="76749CB0" w14:textId="379D9A5B" w:rsidR="00744460" w:rsidRDefault="001C336E">
      <w:pPr>
        <w:jc w:val="center"/>
        <w:rPr>
          <w:sz w:val="24"/>
        </w:rPr>
      </w:pPr>
      <w:r>
        <w:rPr>
          <w:sz w:val="24"/>
        </w:rPr>
        <w:t xml:space="preserve">44 </w:t>
      </w:r>
      <w:proofErr w:type="spellStart"/>
      <w:r>
        <w:rPr>
          <w:sz w:val="24"/>
        </w:rPr>
        <w:t>Cummington</w:t>
      </w:r>
      <w:proofErr w:type="spellEnd"/>
      <w:r>
        <w:rPr>
          <w:sz w:val="24"/>
        </w:rPr>
        <w:t xml:space="preserve"> Mall</w:t>
      </w:r>
    </w:p>
    <w:p w14:paraId="72AC07DE" w14:textId="34375ABE" w:rsidR="00F01A85" w:rsidRDefault="00D133AB" w:rsidP="001C336E">
      <w:pPr>
        <w:jc w:val="center"/>
        <w:rPr>
          <w:sz w:val="24"/>
        </w:rPr>
      </w:pPr>
      <w:r w:rsidRPr="00D133AB">
        <w:rPr>
          <w:rFonts w:ascii="Bauhaus 93" w:hAnsi="Bauhaus 93" w:cs="Arial"/>
          <w:b/>
          <w:noProof/>
          <w:color w:val="EE00EE"/>
          <w:sz w:val="120"/>
          <w:szCs w:val="120"/>
        </w:rPr>
        <mc:AlternateContent>
          <mc:Choice Requires="wps">
            <w:drawing>
              <wp:anchor distT="0" distB="0" distL="114300" distR="114300" simplePos="0" relativeHeight="251665920" behindDoc="0" locked="0" layoutInCell="1" allowOverlap="1" wp14:anchorId="41FBB5BD" wp14:editId="5D67D4E0">
                <wp:simplePos x="0" y="0"/>
                <wp:positionH relativeFrom="column">
                  <wp:posOffset>200025</wp:posOffset>
                </wp:positionH>
                <wp:positionV relativeFrom="paragraph">
                  <wp:posOffset>8890</wp:posOffset>
                </wp:positionV>
                <wp:extent cx="589280" cy="1318260"/>
                <wp:effectExtent l="0" t="0" r="0" b="87630"/>
                <wp:wrapThrough wrapText="bothSides">
                  <wp:wrapPolygon edited="0">
                    <wp:start x="3089" y="4643"/>
                    <wp:lineTo x="17197" y="21596"/>
                    <wp:lineTo x="18510" y="17874"/>
                    <wp:lineTo x="22230" y="17950"/>
                    <wp:lineTo x="23629" y="13396"/>
                    <wp:lineTo x="24012" y="9654"/>
                    <wp:lineTo x="23125" y="9219"/>
                    <wp:lineTo x="19873" y="4570"/>
                    <wp:lineTo x="6220" y="1374"/>
                    <wp:lineTo x="3430" y="1317"/>
                    <wp:lineTo x="3089" y="4643"/>
                  </wp:wrapPolygon>
                </wp:wrapThrough>
                <wp:docPr id="9" name="Moon 1"/>
                <wp:cNvGraphicFramePr/>
                <a:graphic xmlns:a="http://schemas.openxmlformats.org/drawingml/2006/main">
                  <a:graphicData uri="http://schemas.microsoft.com/office/word/2010/wordprocessingShape">
                    <wps:wsp>
                      <wps:cNvSpPr/>
                      <wps:spPr>
                        <a:xfrm rot="5242720" flipH="1">
                          <a:off x="0" y="0"/>
                          <a:ext cx="589280" cy="1318260"/>
                        </a:xfrm>
                        <a:prstGeom prst="moon">
                          <a:avLst>
                            <a:gd name="adj" fmla="val 56599"/>
                          </a:avLst>
                        </a:prstGeom>
                        <a:solidFill>
                          <a:srgbClr val="FFFF66"/>
                        </a:solidFill>
                        <a:effectLst>
                          <a:outerShdw blurRad="40000" dist="20000" dir="5400000" rotWithShape="0">
                            <a:srgbClr val="000000">
                              <a:alpha val="38000"/>
                            </a:srgbClr>
                          </a:outerShdw>
                          <a:softEdge rad="63500"/>
                        </a:effectLst>
                      </wps:spPr>
                      <wps:style>
                        <a:lnRef idx="1">
                          <a:schemeClr val="accent6"/>
                        </a:lnRef>
                        <a:fillRef idx="2">
                          <a:schemeClr val="accent6"/>
                        </a:fillRef>
                        <a:effectRef idx="1">
                          <a:schemeClr val="accent6"/>
                        </a:effectRef>
                        <a:fontRef idx="minor">
                          <a:schemeClr val="dk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18DD01E">
              <v:shapetype id="_x0000_t184" coordsize="21600,21600" o:spt="184" adj="10800" path="m21600,0qx0,10800,21600,21600wa@0@10@6@11,21600,21600,21600,0xe" w14:anchorId="3A955EA1">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textboxrect="@12,@15,@0,@16" o:connecttype="custom" o:connectlocs="21600,0;0,10800;21600,21600;@0,10800" o:connectangles="270,180,90,0"/>
                <v:handles>
                  <v:h position="#0,center" xrange="0,18900"/>
                </v:handles>
              </v:shapetype>
              <v:shape id="Moon 1" style="position:absolute;margin-left:15.75pt;margin-top:.7pt;width:46.4pt;height:103.8pt;rotation:-5726448fd;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6" strokecolor="#f68c36 [3049]" type="#_x0000_t184" adj="122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N+P3ACAAA3BQAADgAAAGRycy9lMm9Eb2MueG1srFTbbhMxEH1H4h8sv9NNtk1Iom4q1FJ44FK1&#10;IJ4dX7IG27PYTjb5e8b2dlsoSAixDytf5sycOcf2+cXBGrKXPmhwDZ2eTCiRjoPQbtvQz5+uXywo&#10;CZE5wQw42dCjDPRi/fzZed+tZA0tGCE9wSQurPquoW2M3aqqAm+lZeEEOulwU4G3LOLUbyvhWY/Z&#10;ranqyWRe9eBF54HLEHD1qmzSdc6vlOTxo1JBRmIaitxi/vv836R/tT5nq61nXav5QIP9AwvLtMOi&#10;Y6orFhnZef0kldXcQwAVTzjYCpTSXOYesJvp5Jdu7lrWydwLihO6Uabw/9LyD/sbT7Ro6JISxyxa&#10;9B7AkWlSpu/CCgPuuhs/zAIOU5sH5S3xgHLO6rP6ZY3SKqO7t3gEsgzYGDlklY+jyvIQCcfF2WJZ&#10;LxDAcWt6Ol3U82xDVbKm7J0P8Y0ES9KgoRYJ5axs/y7ErLIYuDLxFStbg57tmSGz+Wy5TMwx2RCM&#10;o/t0CRnAaHGtjckTv91cGk8Q2tBr/ObzAfxTmMznaCgNuyj9XSt6sjE7f8tQubMJfpQIncjioSwT&#10;PGSzvINbqNQXHdvsZ9LjSfEEQlhaZ6ZrWaF0ukiLpZ1QuObWRg6lIxVfi60kPnGZn85GyCPeVbKy&#10;mJdH8WhkAht3KxXaj7YU4/LFk6MojHPp4r0qOTrBFAo4AuvSTrqxfwIO8QlaSI3gv6g6InJlcHEE&#10;W+3A/666+JbPL3qvSjzK9qjvNNyAOOLJ7/HqNzR83zEv0adoLqG8FMzxFtBDHksFB692EZSOyY6H&#10;BMMEb2d2ZnhJ0vV/PM9RD+/d+gcAAAD//wMAUEsDBBQABgAIAAAAIQCXRipc3wAAAAoBAAAPAAAA&#10;ZHJzL2Rvd25yZXYueG1sTI/BTsMwDIbvSLxDZCRuW9qNjlKaThXSBAckRNkDeI1pC41TJdlW3p7s&#10;BDdb/vT7+8vtbEZxIucHywrSZQKCuLV64E7B/mO3yEH4gKxxtEwKfsjDtrq+KrHQ9szvdGpCJ2II&#10;+wIV9CFMhZS+7cmgX9qJON4+rTMY4uo6qR2eY7gZ5SpJNtLgwPFDjxM99dR+N0ej4Gtuhn1o9W5d&#10;v9a4fnl2d82bU+r2Zq4fQQSawx8MF/2oDlV0Otgjay9GBYtV9hBRBVkeK1yAPL0HcYhDlm5AVqX8&#10;X6H6BQAA//8DAFBLAQItABQABgAIAAAAIQDkmcPA+wAAAOEBAAATAAAAAAAAAAAAAAAAAAAAAABb&#10;Q29udGVudF9UeXBlc10ueG1sUEsBAi0AFAAGAAgAAAAhACOyauHXAAAAlAEAAAsAAAAAAAAAAAAA&#10;AAAALAEAAF9yZWxzLy5yZWxzUEsBAi0AFAAGAAgAAAAhAJiDfj9wAgAANwUAAA4AAAAAAAAAAAAA&#10;AAAALAIAAGRycy9lMm9Eb2MueG1sUEsBAi0AFAAGAAgAAAAhAJdGKlzfAAAACgEAAA8AAAAAAAAA&#10;AAAAAAAAyAQAAGRycy9kb3ducmV2LnhtbFBLBQYAAAAABAAEAPMAAADUBQAAAAA=&#10;">
                <v:shadow on="t" opacity="24903f" offset="0,20000emu" origin=",.5" mv:blur="40000f"/>
                <w10:wrap type="through"/>
              </v:shape>
            </w:pict>
          </mc:Fallback>
        </mc:AlternateContent>
      </w:r>
      <w:r w:rsidR="001C336E">
        <w:rPr>
          <w:sz w:val="24"/>
        </w:rPr>
        <w:t>Boston, MA 02215</w:t>
      </w:r>
    </w:p>
    <w:p w14:paraId="4CB6BA45" w14:textId="4CE16C94" w:rsidR="00932907" w:rsidRDefault="00932907" w:rsidP="001C336E">
      <w:pPr>
        <w:jc w:val="center"/>
        <w:rPr>
          <w:sz w:val="24"/>
        </w:rPr>
      </w:pPr>
      <w:r>
        <w:rPr>
          <w:sz w:val="24"/>
        </w:rPr>
        <w:t>(617) 358-1554</w:t>
      </w:r>
    </w:p>
    <w:p w14:paraId="1914D531" w14:textId="77777777" w:rsidR="00744460" w:rsidRDefault="00FC18FD" w:rsidP="00932907">
      <w:pPr>
        <w:jc w:val="center"/>
        <w:rPr>
          <w:sz w:val="24"/>
        </w:rPr>
      </w:pPr>
      <w:hyperlink r:id="rId10" w:history="1">
        <w:r w:rsidR="00932907" w:rsidRPr="009540EE">
          <w:rPr>
            <w:rStyle w:val="Hyperlink"/>
            <w:sz w:val="24"/>
          </w:rPr>
          <w:t>roblyer@bu.edu</w:t>
        </w:r>
      </w:hyperlink>
      <w:r w:rsidR="00932907">
        <w:rPr>
          <w:sz w:val="24"/>
        </w:rPr>
        <w:t xml:space="preserve">, </w:t>
      </w:r>
      <w:hyperlink r:id="rId11" w:history="1">
        <w:r w:rsidR="00932907" w:rsidRPr="009540EE">
          <w:rPr>
            <w:rStyle w:val="Hyperlink"/>
            <w:sz w:val="24"/>
          </w:rPr>
          <w:t>raeef@bu.edu</w:t>
        </w:r>
      </w:hyperlink>
      <w:r w:rsidR="00932907">
        <w:rPr>
          <w:sz w:val="24"/>
        </w:rPr>
        <w:t xml:space="preserve"> </w:t>
      </w:r>
    </w:p>
    <w:p w14:paraId="4F437066" w14:textId="77777777" w:rsidR="00932907" w:rsidRDefault="00932907">
      <w:pPr>
        <w:jc w:val="center"/>
        <w:rPr>
          <w:sz w:val="24"/>
        </w:rPr>
      </w:pPr>
    </w:p>
    <w:p w14:paraId="693BCA5A" w14:textId="77777777" w:rsidR="00744460" w:rsidRDefault="00744460">
      <w:pPr>
        <w:jc w:val="center"/>
        <w:rPr>
          <w:sz w:val="24"/>
        </w:rPr>
      </w:pPr>
      <w:r>
        <w:rPr>
          <w:sz w:val="24"/>
        </w:rPr>
        <w:t>by</w:t>
      </w:r>
    </w:p>
    <w:p w14:paraId="35CEBB9B" w14:textId="77777777" w:rsidR="00744460" w:rsidRDefault="00744460">
      <w:pPr>
        <w:jc w:val="center"/>
        <w:rPr>
          <w:sz w:val="24"/>
        </w:rPr>
      </w:pPr>
    </w:p>
    <w:p w14:paraId="57000C23" w14:textId="77777777" w:rsidR="00744460" w:rsidRDefault="00F01A85">
      <w:pPr>
        <w:jc w:val="center"/>
        <w:rPr>
          <w:sz w:val="24"/>
        </w:rPr>
      </w:pPr>
      <w:r>
        <w:rPr>
          <w:sz w:val="24"/>
        </w:rPr>
        <w:t>Team #</w:t>
      </w:r>
      <w:r w:rsidR="00932907">
        <w:rPr>
          <w:sz w:val="24"/>
        </w:rPr>
        <w:t xml:space="preserve"> 3</w:t>
      </w:r>
    </w:p>
    <w:p w14:paraId="37DE8AF5" w14:textId="77777777" w:rsidR="00744460" w:rsidRDefault="00932907">
      <w:pPr>
        <w:jc w:val="center"/>
        <w:rPr>
          <w:sz w:val="24"/>
        </w:rPr>
      </w:pPr>
      <w:r>
        <w:rPr>
          <w:sz w:val="24"/>
        </w:rPr>
        <w:t>DOS Amigos</w:t>
      </w:r>
    </w:p>
    <w:p w14:paraId="6F85B696" w14:textId="77777777" w:rsidR="00744460" w:rsidRDefault="00744460">
      <w:pPr>
        <w:jc w:val="center"/>
        <w:rPr>
          <w:sz w:val="24"/>
        </w:rPr>
      </w:pPr>
    </w:p>
    <w:p w14:paraId="77BA93AC" w14:textId="77777777" w:rsidR="00744460" w:rsidRDefault="00744460">
      <w:pPr>
        <w:jc w:val="center"/>
        <w:rPr>
          <w:sz w:val="24"/>
        </w:rPr>
      </w:pPr>
      <w:r>
        <w:rPr>
          <w:sz w:val="24"/>
        </w:rPr>
        <w:t>Team Members</w:t>
      </w:r>
    </w:p>
    <w:p w14:paraId="4BC01F00" w14:textId="77777777" w:rsidR="00744460" w:rsidRDefault="00744460">
      <w:pPr>
        <w:jc w:val="center"/>
        <w:rPr>
          <w:sz w:val="24"/>
        </w:rPr>
      </w:pPr>
    </w:p>
    <w:p w14:paraId="24722409" w14:textId="77777777" w:rsidR="00744460" w:rsidRDefault="00932907">
      <w:pPr>
        <w:jc w:val="center"/>
        <w:rPr>
          <w:sz w:val="24"/>
        </w:rPr>
      </w:pPr>
      <w:r>
        <w:rPr>
          <w:sz w:val="24"/>
        </w:rPr>
        <w:t>Michael Ethier</w:t>
      </w:r>
      <w:r w:rsidR="00744460">
        <w:rPr>
          <w:sz w:val="24"/>
        </w:rPr>
        <w:t xml:space="preserve"> </w:t>
      </w:r>
      <w:hyperlink r:id="rId12" w:history="1">
        <w:r w:rsidRPr="009540EE">
          <w:rPr>
            <w:rStyle w:val="Hyperlink"/>
          </w:rPr>
          <w:t>methier@bu.edu</w:t>
        </w:r>
      </w:hyperlink>
      <w:r>
        <w:t xml:space="preserve"> </w:t>
      </w:r>
      <w:r w:rsidR="00744460">
        <w:rPr>
          <w:sz w:val="24"/>
        </w:rPr>
        <w:t xml:space="preserve"> </w:t>
      </w:r>
    </w:p>
    <w:p w14:paraId="49DD295D" w14:textId="77777777" w:rsidR="00744460" w:rsidRDefault="00932907">
      <w:pPr>
        <w:jc w:val="center"/>
        <w:rPr>
          <w:sz w:val="24"/>
        </w:rPr>
      </w:pPr>
      <w:r>
        <w:rPr>
          <w:sz w:val="24"/>
        </w:rPr>
        <w:t xml:space="preserve">Solomon </w:t>
      </w:r>
      <w:proofErr w:type="spellStart"/>
      <w:r>
        <w:rPr>
          <w:sz w:val="24"/>
        </w:rPr>
        <w:t>Utain</w:t>
      </w:r>
      <w:proofErr w:type="spellEnd"/>
      <w:r w:rsidR="00744460">
        <w:rPr>
          <w:sz w:val="24"/>
        </w:rPr>
        <w:t xml:space="preserve"> </w:t>
      </w:r>
      <w:hyperlink r:id="rId13" w:history="1">
        <w:r w:rsidRPr="009540EE">
          <w:rPr>
            <w:rStyle w:val="Hyperlink"/>
          </w:rPr>
          <w:t>sutain@bu.edu</w:t>
        </w:r>
      </w:hyperlink>
      <w:r w:rsidR="00744460">
        <w:rPr>
          <w:sz w:val="24"/>
        </w:rPr>
        <w:t xml:space="preserve"> </w:t>
      </w:r>
    </w:p>
    <w:p w14:paraId="4488A230" w14:textId="77777777" w:rsidR="00F01A85" w:rsidRDefault="00932907" w:rsidP="00F01A85">
      <w:pPr>
        <w:jc w:val="center"/>
        <w:rPr>
          <w:sz w:val="24"/>
        </w:rPr>
      </w:pPr>
      <w:r>
        <w:rPr>
          <w:sz w:val="24"/>
        </w:rPr>
        <w:t>Ami Vyas</w:t>
      </w:r>
      <w:r w:rsidR="00F01A85">
        <w:rPr>
          <w:sz w:val="24"/>
        </w:rPr>
        <w:t xml:space="preserve"> </w:t>
      </w:r>
      <w:hyperlink r:id="rId14" w:history="1">
        <w:r w:rsidRPr="009540EE">
          <w:rPr>
            <w:rStyle w:val="Hyperlink"/>
          </w:rPr>
          <w:t>amivyas@bu.edu</w:t>
        </w:r>
      </w:hyperlink>
      <w:r w:rsidR="00F01A85">
        <w:rPr>
          <w:sz w:val="24"/>
        </w:rPr>
        <w:t xml:space="preserve"> </w:t>
      </w:r>
    </w:p>
    <w:p w14:paraId="48C2D744" w14:textId="77777777" w:rsidR="00744460" w:rsidRDefault="00932907" w:rsidP="00932907">
      <w:pPr>
        <w:jc w:val="center"/>
        <w:rPr>
          <w:sz w:val="24"/>
        </w:rPr>
      </w:pPr>
      <w:r>
        <w:rPr>
          <w:sz w:val="24"/>
        </w:rPr>
        <w:t>Alexander Wang</w:t>
      </w:r>
      <w:r w:rsidR="00F01A85">
        <w:rPr>
          <w:sz w:val="24"/>
        </w:rPr>
        <w:t xml:space="preserve"> </w:t>
      </w:r>
      <w:hyperlink r:id="rId15" w:history="1">
        <w:r w:rsidRPr="009540EE">
          <w:rPr>
            <w:rStyle w:val="Hyperlink"/>
          </w:rPr>
          <w:t>amwang@bu.edu</w:t>
        </w:r>
      </w:hyperlink>
      <w:r>
        <w:t xml:space="preserve"> </w:t>
      </w:r>
    </w:p>
    <w:p w14:paraId="75C91EA5" w14:textId="77777777" w:rsidR="00306F48" w:rsidRDefault="00306F48" w:rsidP="00932907">
      <w:pPr>
        <w:rPr>
          <w:sz w:val="24"/>
        </w:rPr>
      </w:pPr>
    </w:p>
    <w:p w14:paraId="3FA9A311" w14:textId="77777777" w:rsidR="00306F48" w:rsidRDefault="00306F48">
      <w:pPr>
        <w:jc w:val="center"/>
        <w:rPr>
          <w:sz w:val="24"/>
        </w:rPr>
      </w:pPr>
    </w:p>
    <w:p w14:paraId="69E19838" w14:textId="77777777" w:rsidR="00744460" w:rsidRDefault="00547F19" w:rsidP="0085430F">
      <w:pPr>
        <w:jc w:val="center"/>
        <w:rPr>
          <w:sz w:val="24"/>
        </w:rPr>
      </w:pPr>
      <w:r>
        <w:rPr>
          <w:sz w:val="24"/>
        </w:rPr>
        <w:t xml:space="preserve">Submitted: </w:t>
      </w:r>
      <w:r w:rsidR="00932907">
        <w:rPr>
          <w:sz w:val="24"/>
        </w:rPr>
        <w:t>Monday, October 10, 2016</w:t>
      </w:r>
    </w:p>
    <w:p w14:paraId="0E997C68" w14:textId="77777777" w:rsidR="0085430F" w:rsidRDefault="0085430F" w:rsidP="0085430F">
      <w:pPr>
        <w:jc w:val="center"/>
        <w:rPr>
          <w:sz w:val="24"/>
        </w:rPr>
      </w:pPr>
    </w:p>
    <w:p w14:paraId="31465003" w14:textId="77777777" w:rsidR="0085430F" w:rsidRDefault="0085430F" w:rsidP="0085430F">
      <w:pPr>
        <w:jc w:val="center"/>
        <w:rPr>
          <w:sz w:val="24"/>
        </w:rPr>
      </w:pPr>
    </w:p>
    <w:p w14:paraId="71785FB3" w14:textId="77777777" w:rsidR="0085430F" w:rsidRDefault="0085430F" w:rsidP="0085430F">
      <w:pPr>
        <w:jc w:val="center"/>
        <w:rPr>
          <w:sz w:val="24"/>
        </w:rPr>
      </w:pPr>
    </w:p>
    <w:p w14:paraId="31FC4359" w14:textId="77777777" w:rsidR="00744460" w:rsidRPr="0085430F" w:rsidRDefault="0085430F">
      <w:pPr>
        <w:jc w:val="center"/>
        <w:rPr>
          <w:b/>
          <w:sz w:val="28"/>
          <w:szCs w:val="28"/>
        </w:rPr>
        <w:sectPr w:rsidR="00744460" w:rsidRPr="0085430F">
          <w:footerReference w:type="even" r:id="rId16"/>
          <w:footerReference w:type="first" r:id="rId17"/>
          <w:pgSz w:w="12240" w:h="15840"/>
          <w:pgMar w:top="1440" w:right="1800" w:bottom="1440" w:left="1800" w:header="720" w:footer="720" w:gutter="0"/>
          <w:cols w:space="720"/>
        </w:sectPr>
      </w:pPr>
      <w:r w:rsidRPr="0085430F">
        <w:rPr>
          <w:b/>
          <w:sz w:val="28"/>
          <w:szCs w:val="28"/>
        </w:rPr>
        <w:t>Customer Sign-Off</w:t>
      </w:r>
      <w:r w:rsidR="00932907">
        <w:rPr>
          <w:b/>
          <w:sz w:val="28"/>
          <w:szCs w:val="28"/>
        </w:rPr>
        <w:t xml:space="preserve">:  </w:t>
      </w:r>
      <w:r w:rsidRPr="0085430F">
        <w:rPr>
          <w:b/>
          <w:sz w:val="28"/>
          <w:szCs w:val="28"/>
        </w:rPr>
        <w:t xml:space="preserve"> ____________________</w:t>
      </w:r>
      <w:r w:rsidR="00932907">
        <w:rPr>
          <w:b/>
          <w:sz w:val="28"/>
          <w:szCs w:val="28"/>
        </w:rPr>
        <w:t xml:space="preserve">       </w:t>
      </w:r>
      <w:r w:rsidRPr="0085430F">
        <w:rPr>
          <w:b/>
          <w:sz w:val="28"/>
          <w:szCs w:val="28"/>
        </w:rPr>
        <w:t>__</w:t>
      </w:r>
      <w:r>
        <w:rPr>
          <w:b/>
          <w:sz w:val="28"/>
          <w:szCs w:val="28"/>
        </w:rPr>
        <w:t>_________________</w:t>
      </w:r>
    </w:p>
    <w:p w14:paraId="35B087C5" w14:textId="77777777" w:rsidR="00744460" w:rsidRDefault="00744460">
      <w:bookmarkStart w:id="0" w:name="_Toc432866084"/>
      <w:bookmarkStart w:id="1" w:name="_Toc432866199"/>
    </w:p>
    <w:p w14:paraId="5055739F" w14:textId="77777777" w:rsidR="00782DAA" w:rsidRPr="00782DAA" w:rsidRDefault="00932907" w:rsidP="007E401D">
      <w:pPr>
        <w:pStyle w:val="Heading4"/>
        <w:numPr>
          <w:ilvl w:val="0"/>
          <w:numId w:val="0"/>
        </w:numPr>
        <w:rPr>
          <w:sz w:val="32"/>
          <w:szCs w:val="32"/>
        </w:rPr>
      </w:pPr>
      <w:proofErr w:type="spellStart"/>
      <w:r>
        <w:rPr>
          <w:sz w:val="32"/>
          <w:szCs w:val="32"/>
        </w:rPr>
        <w:t>DOSeye</w:t>
      </w:r>
      <w:proofErr w:type="spellEnd"/>
    </w:p>
    <w:p w14:paraId="7941798B" w14:textId="77777777" w:rsidR="00782DAA" w:rsidRPr="00782DAA" w:rsidRDefault="00782DAA" w:rsidP="00782DAA">
      <w:pPr>
        <w:rPr>
          <w:sz w:val="32"/>
          <w:szCs w:val="32"/>
        </w:rPr>
      </w:pPr>
    </w:p>
    <w:p w14:paraId="5FE0C114" w14:textId="77777777" w:rsidR="00744460" w:rsidRDefault="00744460" w:rsidP="007E401D">
      <w:pPr>
        <w:pStyle w:val="Heading4"/>
        <w:numPr>
          <w:ilvl w:val="0"/>
          <w:numId w:val="0"/>
        </w:numPr>
      </w:pPr>
      <w:r>
        <w:t>Table of Contents</w:t>
      </w:r>
      <w:bookmarkEnd w:id="0"/>
      <w:bookmarkEnd w:id="1"/>
    </w:p>
    <w:p w14:paraId="4C5C1892" w14:textId="77777777" w:rsidR="00744460" w:rsidRDefault="00744460"/>
    <w:p w14:paraId="04277FFF" w14:textId="77777777" w:rsidR="00744460" w:rsidRDefault="00744460"/>
    <w:p w14:paraId="7A65FCC6" w14:textId="77777777" w:rsidR="009D1B4A" w:rsidRDefault="00744460">
      <w:pPr>
        <w:pStyle w:val="TOC2"/>
        <w:rPr>
          <w:rFonts w:asciiTheme="minorHAnsi" w:eastAsiaTheme="minorEastAsia" w:hAnsiTheme="minorHAnsi" w:cstheme="minorBidi"/>
          <w:sz w:val="22"/>
          <w:szCs w:val="22"/>
        </w:rPr>
      </w:pPr>
      <w:r>
        <w:fldChar w:fldCharType="begin"/>
      </w:r>
      <w:r>
        <w:instrText xml:space="preserve"> TOC \o "2-3" \t "Heading 1,2,Header,1" </w:instrText>
      </w:r>
      <w:r>
        <w:fldChar w:fldCharType="separate"/>
      </w:r>
      <w:r w:rsidR="009D1B4A">
        <w:t>Project Summary</w:t>
      </w:r>
      <w:r w:rsidR="009D1B4A">
        <w:tab/>
      </w:r>
      <w:r w:rsidR="009D1B4A">
        <w:fldChar w:fldCharType="begin"/>
      </w:r>
      <w:r w:rsidR="009D1B4A">
        <w:instrText xml:space="preserve"> PAGEREF _Toc462755486 \h </w:instrText>
      </w:r>
      <w:r w:rsidR="009D1B4A">
        <w:fldChar w:fldCharType="separate"/>
      </w:r>
      <w:r w:rsidR="00750424">
        <w:t>2</w:t>
      </w:r>
      <w:r w:rsidR="009D1B4A">
        <w:fldChar w:fldCharType="end"/>
      </w:r>
    </w:p>
    <w:p w14:paraId="359F3F67" w14:textId="77777777" w:rsidR="009D1B4A" w:rsidRDefault="009D1B4A">
      <w:pPr>
        <w:pStyle w:val="TOC2"/>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Need for this Project</w:t>
      </w:r>
      <w:r>
        <w:tab/>
      </w:r>
      <w:r>
        <w:fldChar w:fldCharType="begin"/>
      </w:r>
      <w:r>
        <w:instrText xml:space="preserve"> PAGEREF _Toc462755487 \h </w:instrText>
      </w:r>
      <w:r>
        <w:fldChar w:fldCharType="separate"/>
      </w:r>
      <w:r w:rsidR="00750424">
        <w:t>3</w:t>
      </w:r>
      <w:r>
        <w:fldChar w:fldCharType="end"/>
      </w:r>
    </w:p>
    <w:p w14:paraId="3950157B" w14:textId="77777777" w:rsidR="009D1B4A" w:rsidRDefault="009D1B4A">
      <w:pPr>
        <w:pStyle w:val="TOC2"/>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Problem Statement and Deliverables</w:t>
      </w:r>
      <w:r>
        <w:tab/>
      </w:r>
      <w:r>
        <w:fldChar w:fldCharType="begin"/>
      </w:r>
      <w:r>
        <w:instrText xml:space="preserve"> PAGEREF _Toc462755488 \h </w:instrText>
      </w:r>
      <w:r>
        <w:fldChar w:fldCharType="separate"/>
      </w:r>
      <w:r w:rsidR="00750424">
        <w:t>4</w:t>
      </w:r>
      <w:r>
        <w:fldChar w:fldCharType="end"/>
      </w:r>
    </w:p>
    <w:p w14:paraId="5054D8F6" w14:textId="77777777" w:rsidR="009D1B4A" w:rsidRDefault="009D1B4A">
      <w:pPr>
        <w:pStyle w:val="TOC2"/>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Visualization</w:t>
      </w:r>
      <w:r>
        <w:tab/>
      </w:r>
      <w:r>
        <w:fldChar w:fldCharType="begin"/>
      </w:r>
      <w:r>
        <w:instrText xml:space="preserve"> PAGEREF _Toc462755489 \h </w:instrText>
      </w:r>
      <w:r>
        <w:fldChar w:fldCharType="separate"/>
      </w:r>
      <w:r w:rsidR="00750424">
        <w:t>5</w:t>
      </w:r>
      <w:r>
        <w:fldChar w:fldCharType="end"/>
      </w:r>
    </w:p>
    <w:p w14:paraId="621447EE" w14:textId="77777777" w:rsidR="009D1B4A" w:rsidRDefault="009D1B4A">
      <w:pPr>
        <w:pStyle w:val="TOC2"/>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Competing Technologies</w:t>
      </w:r>
      <w:r>
        <w:tab/>
      </w:r>
      <w:r>
        <w:fldChar w:fldCharType="begin"/>
      </w:r>
      <w:r>
        <w:instrText xml:space="preserve"> PAGEREF _Toc462755490 \h </w:instrText>
      </w:r>
      <w:r>
        <w:fldChar w:fldCharType="separate"/>
      </w:r>
      <w:r w:rsidR="00750424">
        <w:t>6</w:t>
      </w:r>
      <w:r>
        <w:fldChar w:fldCharType="end"/>
      </w:r>
    </w:p>
    <w:p w14:paraId="3F186B40" w14:textId="77777777" w:rsidR="009D1B4A" w:rsidRDefault="009D1B4A">
      <w:pPr>
        <w:pStyle w:val="TOC2"/>
        <w:rPr>
          <w:rFonts w:asciiTheme="minorHAnsi" w:eastAsiaTheme="minorEastAsia" w:hAnsiTheme="minorHAnsi" w:cstheme="minorBidi"/>
          <w:sz w:val="22"/>
          <w:szCs w:val="22"/>
        </w:rPr>
      </w:pPr>
      <w:r>
        <w:t>5</w:t>
      </w:r>
      <w:r>
        <w:rPr>
          <w:rFonts w:asciiTheme="minorHAnsi" w:eastAsiaTheme="minorEastAsia" w:hAnsiTheme="minorHAnsi" w:cstheme="minorBidi"/>
          <w:sz w:val="22"/>
          <w:szCs w:val="22"/>
        </w:rPr>
        <w:tab/>
      </w:r>
      <w:r>
        <w:t>Engineering Requirements</w:t>
      </w:r>
      <w:r>
        <w:tab/>
      </w:r>
      <w:r>
        <w:fldChar w:fldCharType="begin"/>
      </w:r>
      <w:r>
        <w:instrText xml:space="preserve"> PAGEREF _Toc462755491 \h </w:instrText>
      </w:r>
      <w:r>
        <w:fldChar w:fldCharType="separate"/>
      </w:r>
      <w:r w:rsidR="00750424">
        <w:t>7</w:t>
      </w:r>
      <w:r>
        <w:fldChar w:fldCharType="end"/>
      </w:r>
    </w:p>
    <w:p w14:paraId="26D73E68" w14:textId="77777777" w:rsidR="009D1B4A" w:rsidRDefault="009D1B4A">
      <w:pPr>
        <w:pStyle w:val="TOC2"/>
        <w:rPr>
          <w:rFonts w:asciiTheme="minorHAnsi" w:eastAsiaTheme="minorEastAsia" w:hAnsiTheme="minorHAnsi" w:cstheme="minorBidi"/>
          <w:sz w:val="22"/>
          <w:szCs w:val="22"/>
        </w:rPr>
      </w:pPr>
      <w:r>
        <w:t>6</w:t>
      </w:r>
      <w:r>
        <w:rPr>
          <w:rFonts w:asciiTheme="minorHAnsi" w:eastAsiaTheme="minorEastAsia" w:hAnsiTheme="minorHAnsi" w:cstheme="minorBidi"/>
          <w:sz w:val="22"/>
          <w:szCs w:val="22"/>
        </w:rPr>
        <w:tab/>
      </w:r>
      <w:r>
        <w:t>Appendix A References.</w:t>
      </w:r>
      <w:r>
        <w:tab/>
      </w:r>
      <w:r>
        <w:fldChar w:fldCharType="begin"/>
      </w:r>
      <w:r>
        <w:instrText xml:space="preserve"> PAGEREF _Toc462755492 \h </w:instrText>
      </w:r>
      <w:r>
        <w:fldChar w:fldCharType="separate"/>
      </w:r>
      <w:r w:rsidR="00750424">
        <w:t>8</w:t>
      </w:r>
      <w:r>
        <w:fldChar w:fldCharType="end"/>
      </w:r>
    </w:p>
    <w:p w14:paraId="2A81F28D" w14:textId="77777777" w:rsidR="00744460" w:rsidRDefault="00744460" w:rsidP="007D41F5">
      <w:pPr>
        <w:pStyle w:val="TOC1"/>
      </w:pPr>
      <w:r>
        <w:fldChar w:fldCharType="end"/>
      </w:r>
    </w:p>
    <w:p w14:paraId="5642CBBC" w14:textId="77777777" w:rsidR="00744460" w:rsidRDefault="00744460"/>
    <w:p w14:paraId="5B8ED432" w14:textId="77777777" w:rsidR="00744460" w:rsidRDefault="00BD10DF" w:rsidP="007E401D">
      <w:pPr>
        <w:pStyle w:val="Heading1"/>
        <w:numPr>
          <w:ilvl w:val="0"/>
          <w:numId w:val="0"/>
        </w:numPr>
        <w:jc w:val="center"/>
      </w:pPr>
      <w:bookmarkStart w:id="2" w:name="_Toc462755486"/>
      <w:r>
        <w:t>Project</w:t>
      </w:r>
      <w:r w:rsidR="00744460">
        <w:t xml:space="preserve"> Summary</w:t>
      </w:r>
      <w:bookmarkEnd w:id="2"/>
    </w:p>
    <w:p w14:paraId="116F6765" w14:textId="77777777" w:rsidR="00744460" w:rsidRDefault="00744460">
      <w:pPr>
        <w:pStyle w:val="BodyText"/>
      </w:pPr>
    </w:p>
    <w:p w14:paraId="79DE5060" w14:textId="77777777" w:rsidR="002E588A" w:rsidRDefault="00932907" w:rsidP="00932907">
      <w:pPr>
        <w:jc w:val="center"/>
      </w:pPr>
      <w:r w:rsidRPr="00932907">
        <w:t>This project aims to consolidate the current Diffuse Optical Spectroscopic Imaging monitor into a smaller, wearable device which can continuously take measurements of a tumor during a chemotherapy treatment. This would help doctors collect a larger sample of data to judge the success of the treatment, and also be convenient for the wearer of the device. The monitor will use a Vertical Cavity Surface Emitting Laser as a light source, and an avalanche photodiode as a detector. The signal will be sent through a trans-impedance amplifier and analyzed in an attached unit to determine the status of the tumor.</w:t>
      </w:r>
    </w:p>
    <w:p w14:paraId="60BE660A" w14:textId="77777777" w:rsidR="002E588A" w:rsidRDefault="002E588A"/>
    <w:p w14:paraId="035D6E85" w14:textId="77777777" w:rsidR="002E588A" w:rsidRDefault="002E588A">
      <w:pPr>
        <w:sectPr w:rsidR="002E588A" w:rsidSect="006835D9">
          <w:headerReference w:type="default" r:id="rId18"/>
          <w:footerReference w:type="default" r:id="rId19"/>
          <w:headerReference w:type="first" r:id="rId20"/>
          <w:pgSz w:w="12240" w:h="15840" w:code="1"/>
          <w:pgMar w:top="1440" w:right="1800" w:bottom="1440" w:left="1800" w:header="720" w:footer="634" w:gutter="0"/>
          <w:cols w:space="720"/>
          <w:titlePg/>
        </w:sectPr>
      </w:pPr>
    </w:p>
    <w:p w14:paraId="32659279" w14:textId="77777777" w:rsidR="00744460" w:rsidRPr="00932907" w:rsidRDefault="00306F48" w:rsidP="00932907">
      <w:pPr>
        <w:pStyle w:val="Heading1"/>
      </w:pPr>
      <w:bookmarkStart w:id="3" w:name="_Toc462755487"/>
      <w:r>
        <w:lastRenderedPageBreak/>
        <w:t>Need for this Project</w:t>
      </w:r>
      <w:bookmarkEnd w:id="3"/>
    </w:p>
    <w:p w14:paraId="7DB10199" w14:textId="77777777" w:rsidR="00932907" w:rsidRPr="00932907" w:rsidRDefault="00932907" w:rsidP="00932907">
      <w:pPr>
        <w:pStyle w:val="Heading1"/>
        <w:numPr>
          <w:ilvl w:val="0"/>
          <w:numId w:val="0"/>
        </w:numPr>
        <w:ind w:firstLine="432"/>
        <w:rPr>
          <w:rFonts w:ascii="Times New Roman" w:hAnsi="Times New Roman"/>
          <w:b w:val="0"/>
          <w:kern w:val="0"/>
          <w:sz w:val="24"/>
        </w:rPr>
      </w:pPr>
      <w:r w:rsidRPr="00932907">
        <w:rPr>
          <w:rFonts w:ascii="Times New Roman" w:hAnsi="Times New Roman"/>
          <w:b w:val="0"/>
          <w:kern w:val="0"/>
          <w:sz w:val="24"/>
        </w:rPr>
        <w:t>Breast cancer is one of the most common forms of cancer in women, at about 12.5% of women having some form of it in their lifetime. Chemotherapy is often administered to shrink the tumor prior to surgery; however, a patient response to the treatment is not always guaranteed. The harsh side effects of chemotherapy include pain, fatigue, nausea, hair loss, and even negative response where the tumor size increases instead of decreasing. This shows a need to detect the response of a tumor as quickly as possible to determine if chemotherapy should be continued or if it is doing more harm than good.</w:t>
      </w:r>
    </w:p>
    <w:p w14:paraId="0A973C07" w14:textId="77777777" w:rsidR="00CE0FB8" w:rsidRDefault="00932907" w:rsidP="00932907">
      <w:pPr>
        <w:pStyle w:val="Heading1"/>
        <w:numPr>
          <w:ilvl w:val="0"/>
          <w:numId w:val="0"/>
        </w:numPr>
        <w:ind w:firstLine="432"/>
        <w:sectPr w:rsidR="00CE0FB8" w:rsidSect="006835D9">
          <w:pgSz w:w="12240" w:h="15840" w:code="1"/>
          <w:pgMar w:top="1440" w:right="1800" w:bottom="1080" w:left="1800" w:header="720" w:footer="634" w:gutter="0"/>
          <w:cols w:space="720"/>
          <w:titlePg/>
        </w:sectPr>
      </w:pPr>
      <w:r w:rsidRPr="00932907">
        <w:rPr>
          <w:rFonts w:ascii="Times New Roman" w:hAnsi="Times New Roman"/>
          <w:b w:val="0"/>
          <w:kern w:val="0"/>
          <w:sz w:val="24"/>
        </w:rPr>
        <w:t>One current technology to quickly monitor the state of a tumor during chemotherapy is Diffuse Optical Spectroscopic Imaging (DOSI). This requires a light source which modulates the intensity of light at a certain frequency and directs it into tissue which contains a tumor. A detector which can measure the phase shift and change in intensity of the light is placed at a point a certain distance away from the light source and the signals are amplified and analyzed. The current sensor used for DOSI technology is big, bulky, and needs to be operated by a nurse, practitioner, or doctor. Measurements are time-consuming, taking around 30 minutes to an hour. This project aims to make this sensor into a small, comfortable, wearable device which can take constant measurements throughout the chemotherapy session without the assistance of a medical professional. This will save time and increase the amount of data taken during the session.</w:t>
      </w:r>
    </w:p>
    <w:p w14:paraId="66E68C51" w14:textId="77777777" w:rsidR="00CE0FB8" w:rsidRDefault="009D1B4A" w:rsidP="00BD10DF">
      <w:pPr>
        <w:pStyle w:val="Heading1"/>
      </w:pPr>
      <w:bookmarkStart w:id="4" w:name="_Toc462755488"/>
      <w:r>
        <w:lastRenderedPageBreak/>
        <w:t xml:space="preserve">Problem Statement and </w:t>
      </w:r>
      <w:r w:rsidR="000E496E">
        <w:t>Deliverables</w:t>
      </w:r>
      <w:bookmarkEnd w:id="4"/>
    </w:p>
    <w:p w14:paraId="35A1ECF9" w14:textId="77777777" w:rsidR="000E496E" w:rsidRPr="000E496E" w:rsidRDefault="000E496E" w:rsidP="000E496E"/>
    <w:p w14:paraId="200CD55D" w14:textId="77777777" w:rsidR="00761BAB" w:rsidRDefault="00761BAB" w:rsidP="00761BAB"/>
    <w:p w14:paraId="27622083" w14:textId="77777777" w:rsidR="00761BAB" w:rsidRPr="00761BAB" w:rsidRDefault="00761BAB" w:rsidP="00761BAB">
      <w:pPr>
        <w:rPr>
          <w:sz w:val="24"/>
          <w:szCs w:val="24"/>
        </w:rPr>
      </w:pPr>
    </w:p>
    <w:p w14:paraId="7A85FF41" w14:textId="77777777" w:rsidR="00E811C0" w:rsidRPr="00E811C0" w:rsidRDefault="00E811C0" w:rsidP="00E811C0">
      <w:pPr>
        <w:ind w:firstLine="360"/>
        <w:rPr>
          <w:sz w:val="24"/>
          <w:szCs w:val="24"/>
        </w:rPr>
      </w:pPr>
      <w:r w:rsidRPr="00E811C0">
        <w:rPr>
          <w:sz w:val="24"/>
          <w:szCs w:val="24"/>
        </w:rPr>
        <w:t>The current DOSI probe used in clinics is a large device that must be operated by a technician at discrete intervals throughout a multiple hour chemotherapy session. This probe offers multiple issues:</w:t>
      </w:r>
    </w:p>
    <w:p w14:paraId="019E4D43" w14:textId="77777777" w:rsidR="00E811C0" w:rsidRPr="00E811C0" w:rsidRDefault="00E811C0" w:rsidP="00E811C0">
      <w:pPr>
        <w:pStyle w:val="ListParagraph"/>
        <w:numPr>
          <w:ilvl w:val="0"/>
          <w:numId w:val="5"/>
        </w:numPr>
        <w:rPr>
          <w:sz w:val="24"/>
          <w:szCs w:val="24"/>
        </w:rPr>
      </w:pPr>
      <w:r w:rsidRPr="00E811C0">
        <w:rPr>
          <w:sz w:val="24"/>
          <w:szCs w:val="24"/>
        </w:rPr>
        <w:t>Large size of probe</w:t>
      </w:r>
    </w:p>
    <w:p w14:paraId="3106C581" w14:textId="77777777" w:rsidR="00E811C0" w:rsidRPr="00E811C0" w:rsidRDefault="00E811C0" w:rsidP="00E811C0">
      <w:pPr>
        <w:pStyle w:val="ListParagraph"/>
        <w:numPr>
          <w:ilvl w:val="0"/>
          <w:numId w:val="5"/>
        </w:numPr>
        <w:rPr>
          <w:sz w:val="24"/>
          <w:szCs w:val="24"/>
        </w:rPr>
      </w:pPr>
      <w:r w:rsidRPr="00E811C0">
        <w:rPr>
          <w:sz w:val="24"/>
          <w:szCs w:val="24"/>
        </w:rPr>
        <w:t>Requires technician to operate</w:t>
      </w:r>
    </w:p>
    <w:p w14:paraId="6BD3A840" w14:textId="77777777" w:rsidR="00E811C0" w:rsidRPr="00E811C0" w:rsidRDefault="00E811C0" w:rsidP="00E811C0">
      <w:pPr>
        <w:pStyle w:val="ListParagraph"/>
        <w:numPr>
          <w:ilvl w:val="0"/>
          <w:numId w:val="5"/>
        </w:numPr>
        <w:rPr>
          <w:sz w:val="24"/>
          <w:szCs w:val="24"/>
        </w:rPr>
      </w:pPr>
      <w:r w:rsidRPr="00E811C0">
        <w:rPr>
          <w:sz w:val="24"/>
          <w:szCs w:val="24"/>
        </w:rPr>
        <w:t>Unable to take continuous measurements throughout treatment</w:t>
      </w:r>
    </w:p>
    <w:p w14:paraId="31EA820B" w14:textId="77777777" w:rsidR="00E811C0" w:rsidRPr="00E811C0" w:rsidRDefault="00E811C0" w:rsidP="00E811C0">
      <w:pPr>
        <w:rPr>
          <w:sz w:val="24"/>
          <w:szCs w:val="24"/>
        </w:rPr>
      </w:pPr>
    </w:p>
    <w:p w14:paraId="0C8BB9B0" w14:textId="77777777" w:rsidR="00E811C0" w:rsidRPr="00E811C0" w:rsidRDefault="00E811C0" w:rsidP="00E811C0">
      <w:pPr>
        <w:ind w:firstLine="360"/>
        <w:rPr>
          <w:sz w:val="24"/>
          <w:szCs w:val="24"/>
        </w:rPr>
      </w:pPr>
      <w:r w:rsidRPr="00E811C0">
        <w:rPr>
          <w:sz w:val="24"/>
          <w:szCs w:val="24"/>
        </w:rPr>
        <w:t>Our goal is to design and construct a DOSI probe for cancer treatment me</w:t>
      </w:r>
      <w:r>
        <w:rPr>
          <w:sz w:val="24"/>
          <w:szCs w:val="24"/>
        </w:rPr>
        <w:t>ant to improve upon the current</w:t>
      </w:r>
      <w:r w:rsidRPr="00E811C0">
        <w:rPr>
          <w:sz w:val="24"/>
          <w:szCs w:val="24"/>
        </w:rPr>
        <w:t xml:space="preserve"> DOSI probe. Similar to the current device, our design will employ principles of spectroscopy to measure hemodynamics within breast tissue during chemotherapy. The functional core of the device will be an </w:t>
      </w:r>
      <w:proofErr w:type="spellStart"/>
      <w:r w:rsidRPr="00E811C0">
        <w:rPr>
          <w:sz w:val="24"/>
          <w:szCs w:val="24"/>
        </w:rPr>
        <w:t>optode</w:t>
      </w:r>
      <w:proofErr w:type="spellEnd"/>
      <w:r w:rsidRPr="00E811C0">
        <w:rPr>
          <w:sz w:val="24"/>
          <w:szCs w:val="24"/>
        </w:rPr>
        <w:t>. However, the device will be much smaller than the current probe, largely due to its inclusion of miniaturized components in its design. Lending to its small size, it will be made to be comfortably worn directly on skin for hours at a time. This eliminates the need to be operated by a technician. Because the probe will be mounted on skin, it will be able to continuously take measurements rather than only take periodic measurements during treatment. Ultimately, the probe will have the functionality of the current probe, but without the need for human operation, and with significantly more data to analyze.</w:t>
      </w:r>
    </w:p>
    <w:p w14:paraId="675F58AC" w14:textId="77777777" w:rsidR="00E811C0" w:rsidRPr="00E811C0" w:rsidRDefault="00E811C0" w:rsidP="00E811C0">
      <w:pPr>
        <w:rPr>
          <w:sz w:val="24"/>
          <w:szCs w:val="24"/>
        </w:rPr>
      </w:pPr>
    </w:p>
    <w:p w14:paraId="4FD9A01E" w14:textId="29DD1161" w:rsidR="00F10559" w:rsidRDefault="00E811C0" w:rsidP="00E811C0">
      <w:pPr>
        <w:ind w:firstLine="360"/>
        <w:rPr>
          <w:sz w:val="24"/>
          <w:szCs w:val="24"/>
        </w:rPr>
      </w:pPr>
      <w:r w:rsidRPr="00E811C0">
        <w:rPr>
          <w:sz w:val="24"/>
          <w:szCs w:val="24"/>
        </w:rPr>
        <w:t xml:space="preserve">In order to design and construct a probe that meets what we hope to achieve, our probe must meet specific deliverables. Our probe will consist of a single </w:t>
      </w:r>
      <w:proofErr w:type="spellStart"/>
      <w:r w:rsidRPr="00E811C0">
        <w:rPr>
          <w:sz w:val="24"/>
          <w:szCs w:val="24"/>
        </w:rPr>
        <w:t>optode</w:t>
      </w:r>
      <w:proofErr w:type="spellEnd"/>
      <w:r w:rsidRPr="00E811C0">
        <w:rPr>
          <w:sz w:val="24"/>
          <w:szCs w:val="24"/>
        </w:rPr>
        <w:t xml:space="preserve"> or a multi-</w:t>
      </w:r>
      <w:proofErr w:type="spellStart"/>
      <w:r w:rsidRPr="00E811C0">
        <w:rPr>
          <w:sz w:val="24"/>
          <w:szCs w:val="24"/>
        </w:rPr>
        <w:t>optode</w:t>
      </w:r>
      <w:proofErr w:type="spellEnd"/>
      <w:r w:rsidRPr="00E811C0">
        <w:rPr>
          <w:sz w:val="24"/>
          <w:szCs w:val="24"/>
        </w:rPr>
        <w:t xml:space="preserve"> array on a rigid PCB. Each </w:t>
      </w:r>
      <w:proofErr w:type="spellStart"/>
      <w:r w:rsidRPr="00E811C0">
        <w:rPr>
          <w:sz w:val="24"/>
          <w:szCs w:val="24"/>
        </w:rPr>
        <w:t>optode</w:t>
      </w:r>
      <w:proofErr w:type="spellEnd"/>
      <w:r w:rsidRPr="00E811C0">
        <w:rPr>
          <w:sz w:val="24"/>
          <w:szCs w:val="24"/>
        </w:rPr>
        <w:t xml:space="preserve"> will consist of a vertical-cavity surface-emitting laser (VCSEL) as a source and a miniature advanced performance detector as a receiver. </w:t>
      </w:r>
      <w:proofErr w:type="spellStart"/>
      <w:r w:rsidRPr="00E811C0">
        <w:rPr>
          <w:sz w:val="24"/>
          <w:szCs w:val="24"/>
        </w:rPr>
        <w:t>Optodes</w:t>
      </w:r>
      <w:proofErr w:type="spellEnd"/>
      <w:r w:rsidRPr="00E811C0">
        <w:rPr>
          <w:sz w:val="24"/>
          <w:szCs w:val="24"/>
        </w:rPr>
        <w:t xml:space="preserve"> must be capable of taking frequency domain measurements. The probe’s circuitry must operate in the 50 MHz to 1 GHz frequency range, i.e. radio frequency. The multi-</w:t>
      </w:r>
      <w:proofErr w:type="spellStart"/>
      <w:r w:rsidRPr="00E811C0">
        <w:rPr>
          <w:sz w:val="24"/>
          <w:szCs w:val="24"/>
        </w:rPr>
        <w:t>optode</w:t>
      </w:r>
      <w:proofErr w:type="spellEnd"/>
      <w:r w:rsidRPr="00E811C0">
        <w:rPr>
          <w:sz w:val="24"/>
          <w:szCs w:val="24"/>
        </w:rPr>
        <w:t xml:space="preserve"> system must be equipped to switch between </w:t>
      </w:r>
      <w:proofErr w:type="spellStart"/>
      <w:r w:rsidRPr="00E811C0">
        <w:rPr>
          <w:sz w:val="24"/>
          <w:szCs w:val="24"/>
        </w:rPr>
        <w:t>optodes</w:t>
      </w:r>
      <w:proofErr w:type="spellEnd"/>
      <w:r w:rsidRPr="00E811C0">
        <w:rPr>
          <w:sz w:val="24"/>
          <w:szCs w:val="24"/>
        </w:rPr>
        <w:t>. Additionally, the probe must be designed to be worn comfortably for hours at a time.</w:t>
      </w:r>
      <w:r w:rsidR="00343F9F">
        <w:rPr>
          <w:sz w:val="24"/>
          <w:szCs w:val="24"/>
        </w:rPr>
        <w:t xml:space="preserve"> This probe is connected to a network analyzer which takes in all of the data. There will be a software component related to this project which entails a user interface which shows the data collected from the tumor.</w:t>
      </w:r>
      <w:r w:rsidR="00333F90">
        <w:rPr>
          <w:sz w:val="24"/>
          <w:szCs w:val="24"/>
        </w:rPr>
        <w:t xml:space="preserve"> </w:t>
      </w:r>
      <w:r w:rsidR="006C0646">
        <w:rPr>
          <w:sz w:val="24"/>
          <w:szCs w:val="24"/>
        </w:rPr>
        <w:t xml:space="preserve">This will either be a </w:t>
      </w:r>
      <w:r w:rsidR="0050489B">
        <w:rPr>
          <w:sz w:val="24"/>
          <w:szCs w:val="24"/>
        </w:rPr>
        <w:t xml:space="preserve">more user-friendly version of the current prototype </w:t>
      </w:r>
      <w:proofErr w:type="spellStart"/>
      <w:r w:rsidR="0050489B">
        <w:rPr>
          <w:sz w:val="24"/>
          <w:szCs w:val="24"/>
        </w:rPr>
        <w:t>Labview</w:t>
      </w:r>
      <w:proofErr w:type="spellEnd"/>
      <w:r w:rsidR="0050489B">
        <w:rPr>
          <w:sz w:val="24"/>
          <w:szCs w:val="24"/>
        </w:rPr>
        <w:t xml:space="preserve"> program or it will be an entirely new user interface. </w:t>
      </w:r>
      <w:r w:rsidR="00333F90">
        <w:rPr>
          <w:sz w:val="24"/>
          <w:szCs w:val="24"/>
        </w:rPr>
        <w:t>There will also be some sort of cloud storage server that will be secured for the use of storing patients’ data.</w:t>
      </w:r>
      <w:r w:rsidR="00800FF6">
        <w:rPr>
          <w:sz w:val="24"/>
          <w:szCs w:val="24"/>
        </w:rPr>
        <w:t xml:space="preserve"> </w:t>
      </w:r>
    </w:p>
    <w:p w14:paraId="6AE06C5F" w14:textId="77777777" w:rsidR="00CE0FB8" w:rsidRDefault="00CE0FB8" w:rsidP="00CE0FB8"/>
    <w:p w14:paraId="3EAA71AC" w14:textId="77777777" w:rsidR="00F10559" w:rsidRDefault="00F10559" w:rsidP="00CE0FB8">
      <w:bookmarkStart w:id="5" w:name="_GoBack"/>
      <w:bookmarkEnd w:id="5"/>
    </w:p>
    <w:p w14:paraId="2BD7A263" w14:textId="77777777" w:rsidR="00F10559" w:rsidRDefault="00F10559" w:rsidP="00CE0FB8"/>
    <w:p w14:paraId="0A7D6DB6" w14:textId="77777777" w:rsidR="00FE67AF" w:rsidRPr="00E811C0" w:rsidRDefault="00FE67AF" w:rsidP="00CE0FB8">
      <w:pPr>
        <w:rPr>
          <w:sz w:val="28"/>
          <w:szCs w:val="28"/>
        </w:rPr>
        <w:sectPr w:rsidR="00FE67AF" w:rsidRPr="00E811C0">
          <w:pgSz w:w="12240" w:h="15840" w:code="1"/>
          <w:pgMar w:top="1440" w:right="1800" w:bottom="1080" w:left="1800" w:header="720" w:footer="634" w:gutter="0"/>
          <w:cols w:space="720"/>
          <w:titlePg/>
        </w:sectPr>
      </w:pPr>
    </w:p>
    <w:p w14:paraId="08E68602" w14:textId="715E9B3A" w:rsidR="00744460" w:rsidRDefault="00BD10DF" w:rsidP="00BD10DF">
      <w:pPr>
        <w:pStyle w:val="Heading1"/>
      </w:pPr>
      <w:bookmarkStart w:id="6" w:name="_Toc462755489"/>
      <w:r>
        <w:lastRenderedPageBreak/>
        <w:t>Visualization</w:t>
      </w:r>
      <w:bookmarkEnd w:id="6"/>
      <w:r w:rsidR="00E811C0">
        <w:t>s</w:t>
      </w:r>
    </w:p>
    <w:p w14:paraId="0EAFB89F" w14:textId="5F755FDC" w:rsidR="00744460" w:rsidRDefault="00744460">
      <w:pPr>
        <w:pStyle w:val="BodyText"/>
      </w:pPr>
    </w:p>
    <w:p w14:paraId="064A6097" w14:textId="5E9BFDD7" w:rsidR="00744460" w:rsidRDefault="00D50605">
      <w:pPr>
        <w:pStyle w:val="BodyText"/>
      </w:pPr>
      <w:r w:rsidRPr="00D50605">
        <w:rPr>
          <w:noProof/>
        </w:rPr>
        <mc:AlternateContent>
          <mc:Choice Requires="wps">
            <w:drawing>
              <wp:anchor distT="0" distB="0" distL="114300" distR="114300" simplePos="0" relativeHeight="251661824" behindDoc="0" locked="0" layoutInCell="1" allowOverlap="1" wp14:anchorId="0E146117" wp14:editId="54429E33">
                <wp:simplePos x="0" y="0"/>
                <wp:positionH relativeFrom="column">
                  <wp:posOffset>1423035</wp:posOffset>
                </wp:positionH>
                <wp:positionV relativeFrom="paragraph">
                  <wp:posOffset>1261110</wp:posOffset>
                </wp:positionV>
                <wp:extent cx="915035" cy="802640"/>
                <wp:effectExtent l="50800" t="25400" r="100965" b="137160"/>
                <wp:wrapNone/>
                <wp:docPr id="3" name="Straight Arrow Connector 1"/>
                <wp:cNvGraphicFramePr/>
                <a:graphic xmlns:a="http://schemas.openxmlformats.org/drawingml/2006/main">
                  <a:graphicData uri="http://schemas.microsoft.com/office/word/2010/wordprocessingShape">
                    <wps:wsp>
                      <wps:cNvCnPr/>
                      <wps:spPr>
                        <a:xfrm>
                          <a:off x="0" y="0"/>
                          <a:ext cx="915035" cy="8026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EB7A0A6">
              <v:shapetype id="_x0000_t32" coordsize="21600,21600" o:oned="t" filled="f" o:spt="32" path="m0,0l21600,21600e" w14:anchorId="4A80EEC6">
                <v:path fillok="f" arrowok="t" o:connecttype="none"/>
                <o:lock v:ext="edit" shapetype="t"/>
              </v:shapetype>
              <v:shape id="Straight Arrow Connector 1" style="position:absolute;margin-left:112.05pt;margin-top:99.3pt;width:72.05pt;height:63.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bQ1N4BAAAEBAAADgAAAGRycy9lMm9Eb2MueG1srFPbjtMwEH1H4h8sv9MkXXa1RE1XqAu8IKh2&#10;4QO8zjix5JvGpmn/nrHTZhEgkBAvk9ieM3PO8Xhzd7SGHQCj9q7jzarmDJz0vXZDx79+ef/qlrOY&#10;hOuF8Q46foLI77YvX2ym0MLaj970gIyKuNhOoeNjSqGtqihHsCKufABHh8qjFYmWOFQ9iomqW1Ot&#10;6/qmmjz2Ab2EGGn3fj7k21JfKZDps1IREjMdJ26pRCzxKcdquxHtgCKMWp5piH9gYYV21HQpdS+S&#10;YN9Q/1LKaok+epVW0tvKK6UlFA2kpql/UvM4igBFC5kTw2JT/H9l5afDHpnuO37FmROWrugxodDD&#10;mNhbRD+xnXeObPTImuzWFGJLoJ3b43kVwx6z9KNCm78kih2Lw6fFYTgmJmnzTXNdX11zJunotl7f&#10;vC43UD2DA8b0Abxl+afj8cxlIdEUl8XhY0zUnoAXQO5sXI5JaPPO9SydAqlJqIUbDGTulJ5Tqqxh&#10;Zl3+0snADH8ARV4Qz3VpU6YQdgbZQdD8CCnBpeJCqUTZGaa0MQuw/jvwnJ+hUCZ0Ac/i/th1QZTO&#10;3qUFbLXz+Lvu6XihrOb8iwOz7mzBk+9P5T6LNTRqxavzs8iz/OO6wJ8f7/Y7AAAA//8DAFBLAwQU&#10;AAYACAAAACEAG1LZVuEAAAALAQAADwAAAGRycy9kb3ducmV2LnhtbEyPwU7DMAyG70i8Q2Qkbixt&#10;KFVXmk5sEgcEQmJw2DFtsrZa43RNtoW3x5zgZuv/9PtztYp2ZGcz+8GhhHSRADPYOj1gJ+Hr8/mu&#10;AOaDQq1Gh0bCt/Gwqq+vKlVqd8EPc96GjlEJ+lJJ6EOYSs592xur/MJNBinbu9mqQOvccT2rC5Xb&#10;kYskyblVA9KFXk1m05v2sD1ZCZtl97LexfcMj8f0bf0ad6LxmZS3N/HpEVgwMfzB8KtP6lCTU+NO&#10;qD0bJQiRpYRSsCxyYETc54UA1tAgHhLgdcX//1D/AAAA//8DAFBLAQItABQABgAIAAAAIQDkmcPA&#10;+wAAAOEBAAATAAAAAAAAAAAAAAAAAAAAAABbQ29udGVudF9UeXBlc10ueG1sUEsBAi0AFAAGAAgA&#10;AAAhACOyauHXAAAAlAEAAAsAAAAAAAAAAAAAAAAALAEAAF9yZWxzLy5yZWxzUEsBAi0AFAAGAAgA&#10;AAAhAL6m0NTeAQAABAQAAA4AAAAAAAAAAAAAAAAALAIAAGRycy9lMm9Eb2MueG1sUEsBAi0AFAAG&#10;AAgAAAAhABtS2VbhAAAACwEAAA8AAAAAAAAAAAAAAAAANgQAAGRycy9kb3ducmV2LnhtbFBLBQYA&#10;AAAABAAEAPMAAABEBQAAAAA=&#10;">
                <v:stroke endarrow="block"/>
                <v:shadow on="t" opacity="24903f" offset="0,20000emu" origin=",.5" mv:blur="40000f"/>
              </v:shape>
            </w:pict>
          </mc:Fallback>
        </mc:AlternateContent>
      </w:r>
      <w:r w:rsidR="00E811C0">
        <w:rPr>
          <w:rFonts w:ascii="Arial" w:hAnsi="Arial" w:cs="Arial"/>
          <w:noProof/>
          <w:color w:val="000000"/>
          <w:sz w:val="28"/>
          <w:szCs w:val="28"/>
        </w:rPr>
        <w:drawing>
          <wp:inline distT="0" distB="0" distL="0" distR="0" wp14:anchorId="44E25B48" wp14:editId="3AD4B3F8">
            <wp:extent cx="5485765" cy="2101729"/>
            <wp:effectExtent l="0" t="0" r="635" b="0"/>
            <wp:docPr id="5" name="Picture 5" descr="Overall Visu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verall Visualization.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10172" b="35521"/>
                    <a:stretch/>
                  </pic:blipFill>
                  <pic:spPr bwMode="auto">
                    <a:xfrm>
                      <a:off x="0" y="0"/>
                      <a:ext cx="5486400" cy="2101972"/>
                    </a:xfrm>
                    <a:prstGeom prst="rect">
                      <a:avLst/>
                    </a:prstGeom>
                    <a:noFill/>
                    <a:ln>
                      <a:noFill/>
                    </a:ln>
                    <a:extLst>
                      <a:ext uri="{53640926-AAD7-44D8-BBD7-CCE9431645EC}">
                        <a14:shadowObscured xmlns:a14="http://schemas.microsoft.com/office/drawing/2010/main"/>
                      </a:ext>
                    </a:extLst>
                  </pic:spPr>
                </pic:pic>
              </a:graphicData>
            </a:graphic>
          </wp:inline>
        </w:drawing>
      </w:r>
    </w:p>
    <w:p w14:paraId="6E683680" w14:textId="649B9246" w:rsidR="00744460" w:rsidRDefault="00507BD9">
      <w:pPr>
        <w:pStyle w:val="Date"/>
      </w:pPr>
      <w:r w:rsidRPr="00507BD9">
        <w:rPr>
          <w:noProof/>
        </w:rPr>
        <mc:AlternateContent>
          <mc:Choice Requires="wps">
            <w:drawing>
              <wp:anchor distT="0" distB="0" distL="114300" distR="114300" simplePos="0" relativeHeight="251663872" behindDoc="0" locked="0" layoutInCell="1" allowOverlap="1" wp14:anchorId="3849C379" wp14:editId="6786C2C6">
                <wp:simplePos x="0" y="0"/>
                <wp:positionH relativeFrom="column">
                  <wp:posOffset>1880235</wp:posOffset>
                </wp:positionH>
                <wp:positionV relativeFrom="paragraph">
                  <wp:posOffset>649605</wp:posOffset>
                </wp:positionV>
                <wp:extent cx="1887793" cy="471949"/>
                <wp:effectExtent l="50800" t="25400" r="68580" b="112395"/>
                <wp:wrapNone/>
                <wp:docPr id="1" name="Freeform 1"/>
                <wp:cNvGraphicFramePr/>
                <a:graphic xmlns:a="http://schemas.openxmlformats.org/drawingml/2006/main">
                  <a:graphicData uri="http://schemas.microsoft.com/office/word/2010/wordprocessingShape">
                    <wps:wsp>
                      <wps:cNvSpPr/>
                      <wps:spPr>
                        <a:xfrm>
                          <a:off x="0" y="0"/>
                          <a:ext cx="1887793" cy="471949"/>
                        </a:xfrm>
                        <a:custGeom>
                          <a:avLst/>
                          <a:gdLst>
                            <a:gd name="connsiteX0" fmla="*/ 0 w 1887793"/>
                            <a:gd name="connsiteY0" fmla="*/ 373626 h 471949"/>
                            <a:gd name="connsiteX1" fmla="*/ 29496 w 1887793"/>
                            <a:gd name="connsiteY1" fmla="*/ 255639 h 471949"/>
                            <a:gd name="connsiteX2" fmla="*/ 78658 w 1887793"/>
                            <a:gd name="connsiteY2" fmla="*/ 157316 h 471949"/>
                            <a:gd name="connsiteX3" fmla="*/ 137651 w 1887793"/>
                            <a:gd name="connsiteY3" fmla="*/ 98323 h 471949"/>
                            <a:gd name="connsiteX4" fmla="*/ 196645 w 1887793"/>
                            <a:gd name="connsiteY4" fmla="*/ 78658 h 471949"/>
                            <a:gd name="connsiteX5" fmla="*/ 255638 w 1887793"/>
                            <a:gd name="connsiteY5" fmla="*/ 49161 h 471949"/>
                            <a:gd name="connsiteX6" fmla="*/ 334296 w 1887793"/>
                            <a:gd name="connsiteY6" fmla="*/ 58994 h 471949"/>
                            <a:gd name="connsiteX7" fmla="*/ 344129 w 1887793"/>
                            <a:gd name="connsiteY7" fmla="*/ 88490 h 471949"/>
                            <a:gd name="connsiteX8" fmla="*/ 383458 w 1887793"/>
                            <a:gd name="connsiteY8" fmla="*/ 186813 h 471949"/>
                            <a:gd name="connsiteX9" fmla="*/ 422787 w 1887793"/>
                            <a:gd name="connsiteY9" fmla="*/ 334297 h 471949"/>
                            <a:gd name="connsiteX10" fmla="*/ 452284 w 1887793"/>
                            <a:gd name="connsiteY10" fmla="*/ 442452 h 471949"/>
                            <a:gd name="connsiteX11" fmla="*/ 471948 w 1887793"/>
                            <a:gd name="connsiteY11" fmla="*/ 471949 h 471949"/>
                            <a:gd name="connsiteX12" fmla="*/ 619432 w 1887793"/>
                            <a:gd name="connsiteY12" fmla="*/ 452284 h 471949"/>
                            <a:gd name="connsiteX13" fmla="*/ 658761 w 1887793"/>
                            <a:gd name="connsiteY13" fmla="*/ 422787 h 471949"/>
                            <a:gd name="connsiteX14" fmla="*/ 678426 w 1887793"/>
                            <a:gd name="connsiteY14" fmla="*/ 383458 h 471949"/>
                            <a:gd name="connsiteX15" fmla="*/ 688258 w 1887793"/>
                            <a:gd name="connsiteY15" fmla="*/ 353961 h 471949"/>
                            <a:gd name="connsiteX16" fmla="*/ 727587 w 1887793"/>
                            <a:gd name="connsiteY16" fmla="*/ 294968 h 471949"/>
                            <a:gd name="connsiteX17" fmla="*/ 747251 w 1887793"/>
                            <a:gd name="connsiteY17" fmla="*/ 265471 h 471949"/>
                            <a:gd name="connsiteX18" fmla="*/ 766916 w 1887793"/>
                            <a:gd name="connsiteY18" fmla="*/ 235974 h 471949"/>
                            <a:gd name="connsiteX19" fmla="*/ 786580 w 1887793"/>
                            <a:gd name="connsiteY19" fmla="*/ 206478 h 471949"/>
                            <a:gd name="connsiteX20" fmla="*/ 855406 w 1887793"/>
                            <a:gd name="connsiteY20" fmla="*/ 167149 h 471949"/>
                            <a:gd name="connsiteX21" fmla="*/ 914400 w 1887793"/>
                            <a:gd name="connsiteY21" fmla="*/ 137652 h 471949"/>
                            <a:gd name="connsiteX22" fmla="*/ 993058 w 1887793"/>
                            <a:gd name="connsiteY22" fmla="*/ 147484 h 471949"/>
                            <a:gd name="connsiteX23" fmla="*/ 1032387 w 1887793"/>
                            <a:gd name="connsiteY23" fmla="*/ 216310 h 471949"/>
                            <a:gd name="connsiteX24" fmla="*/ 1052051 w 1887793"/>
                            <a:gd name="connsiteY24" fmla="*/ 245807 h 471949"/>
                            <a:gd name="connsiteX25" fmla="*/ 1071716 w 1887793"/>
                            <a:gd name="connsiteY25" fmla="*/ 285136 h 471949"/>
                            <a:gd name="connsiteX26" fmla="*/ 1101213 w 1887793"/>
                            <a:gd name="connsiteY26" fmla="*/ 324465 h 471949"/>
                            <a:gd name="connsiteX27" fmla="*/ 1120877 w 1887793"/>
                            <a:gd name="connsiteY27" fmla="*/ 363794 h 471949"/>
                            <a:gd name="connsiteX28" fmla="*/ 1130709 w 1887793"/>
                            <a:gd name="connsiteY28" fmla="*/ 393290 h 471949"/>
                            <a:gd name="connsiteX29" fmla="*/ 1189703 w 1887793"/>
                            <a:gd name="connsiteY29" fmla="*/ 422787 h 471949"/>
                            <a:gd name="connsiteX30" fmla="*/ 1327355 w 1887793"/>
                            <a:gd name="connsiteY30" fmla="*/ 412955 h 471949"/>
                            <a:gd name="connsiteX31" fmla="*/ 1356851 w 1887793"/>
                            <a:gd name="connsiteY31" fmla="*/ 403123 h 471949"/>
                            <a:gd name="connsiteX32" fmla="*/ 1396180 w 1887793"/>
                            <a:gd name="connsiteY32" fmla="*/ 344129 h 471949"/>
                            <a:gd name="connsiteX33" fmla="*/ 1415845 w 1887793"/>
                            <a:gd name="connsiteY33" fmla="*/ 285136 h 471949"/>
                            <a:gd name="connsiteX34" fmla="*/ 1425677 w 1887793"/>
                            <a:gd name="connsiteY34" fmla="*/ 147484 h 471949"/>
                            <a:gd name="connsiteX35" fmla="*/ 1435509 w 1887793"/>
                            <a:gd name="connsiteY35" fmla="*/ 98323 h 471949"/>
                            <a:gd name="connsiteX36" fmla="*/ 1504335 w 1887793"/>
                            <a:gd name="connsiteY36" fmla="*/ 9832 h 471949"/>
                            <a:gd name="connsiteX37" fmla="*/ 1533832 w 1887793"/>
                            <a:gd name="connsiteY37" fmla="*/ 0 h 471949"/>
                            <a:gd name="connsiteX38" fmla="*/ 1573161 w 1887793"/>
                            <a:gd name="connsiteY38" fmla="*/ 19665 h 471949"/>
                            <a:gd name="connsiteX39" fmla="*/ 1632155 w 1887793"/>
                            <a:gd name="connsiteY39" fmla="*/ 88490 h 471949"/>
                            <a:gd name="connsiteX40" fmla="*/ 1641987 w 1887793"/>
                            <a:gd name="connsiteY40" fmla="*/ 127819 h 471949"/>
                            <a:gd name="connsiteX41" fmla="*/ 1661651 w 1887793"/>
                            <a:gd name="connsiteY41" fmla="*/ 196645 h 471949"/>
                            <a:gd name="connsiteX42" fmla="*/ 1671484 w 1887793"/>
                            <a:gd name="connsiteY42" fmla="*/ 265471 h 471949"/>
                            <a:gd name="connsiteX43" fmla="*/ 1691148 w 1887793"/>
                            <a:gd name="connsiteY43" fmla="*/ 324465 h 471949"/>
                            <a:gd name="connsiteX44" fmla="*/ 1700980 w 1887793"/>
                            <a:gd name="connsiteY44" fmla="*/ 363794 h 471949"/>
                            <a:gd name="connsiteX45" fmla="*/ 1740309 w 1887793"/>
                            <a:gd name="connsiteY45" fmla="*/ 373626 h 471949"/>
                            <a:gd name="connsiteX46" fmla="*/ 1887793 w 1887793"/>
                            <a:gd name="connsiteY46" fmla="*/ 373626 h 4719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887793" h="471949">
                              <a:moveTo>
                                <a:pt x="0" y="373626"/>
                              </a:moveTo>
                              <a:cubicBezTo>
                                <a:pt x="21217" y="182665"/>
                                <a:pt x="-10644" y="345954"/>
                                <a:pt x="29496" y="255639"/>
                              </a:cubicBezTo>
                              <a:cubicBezTo>
                                <a:pt x="60355" y="186206"/>
                                <a:pt x="31971" y="209190"/>
                                <a:pt x="78658" y="157316"/>
                              </a:cubicBezTo>
                              <a:cubicBezTo>
                                <a:pt x="97262" y="136645"/>
                                <a:pt x="111269" y="107117"/>
                                <a:pt x="137651" y="98323"/>
                              </a:cubicBezTo>
                              <a:cubicBezTo>
                                <a:pt x="157316" y="91768"/>
                                <a:pt x="179398" y="90156"/>
                                <a:pt x="196645" y="78658"/>
                              </a:cubicBezTo>
                              <a:cubicBezTo>
                                <a:pt x="234765" y="53245"/>
                                <a:pt x="214932" y="62731"/>
                                <a:pt x="255638" y="49161"/>
                              </a:cubicBezTo>
                              <a:cubicBezTo>
                                <a:pt x="281857" y="52439"/>
                                <a:pt x="310150" y="48263"/>
                                <a:pt x="334296" y="58994"/>
                              </a:cubicBezTo>
                              <a:cubicBezTo>
                                <a:pt x="343767" y="63203"/>
                                <a:pt x="340409" y="78817"/>
                                <a:pt x="344129" y="88490"/>
                              </a:cubicBezTo>
                              <a:cubicBezTo>
                                <a:pt x="356801" y="121436"/>
                                <a:pt x="383458" y="186813"/>
                                <a:pt x="383458" y="186813"/>
                              </a:cubicBezTo>
                              <a:cubicBezTo>
                                <a:pt x="406583" y="302443"/>
                                <a:pt x="390709" y="254103"/>
                                <a:pt x="422787" y="334297"/>
                              </a:cubicBezTo>
                              <a:cubicBezTo>
                                <a:pt x="428064" y="360683"/>
                                <a:pt x="438026" y="421064"/>
                                <a:pt x="452284" y="442452"/>
                              </a:cubicBezTo>
                              <a:lnTo>
                                <a:pt x="471948" y="471949"/>
                              </a:lnTo>
                              <a:cubicBezTo>
                                <a:pt x="475921" y="471618"/>
                                <a:pt x="585149" y="471874"/>
                                <a:pt x="619432" y="452284"/>
                              </a:cubicBezTo>
                              <a:cubicBezTo>
                                <a:pt x="633660" y="444154"/>
                                <a:pt x="645651" y="432619"/>
                                <a:pt x="658761" y="422787"/>
                              </a:cubicBezTo>
                              <a:cubicBezTo>
                                <a:pt x="665316" y="409677"/>
                                <a:pt x="672652" y="396930"/>
                                <a:pt x="678426" y="383458"/>
                              </a:cubicBezTo>
                              <a:cubicBezTo>
                                <a:pt x="682509" y="373932"/>
                                <a:pt x="683225" y="363021"/>
                                <a:pt x="688258" y="353961"/>
                              </a:cubicBezTo>
                              <a:cubicBezTo>
                                <a:pt x="699735" y="333301"/>
                                <a:pt x="714477" y="314632"/>
                                <a:pt x="727587" y="294968"/>
                              </a:cubicBezTo>
                              <a:lnTo>
                                <a:pt x="747251" y="265471"/>
                              </a:lnTo>
                              <a:lnTo>
                                <a:pt x="766916" y="235974"/>
                              </a:lnTo>
                              <a:cubicBezTo>
                                <a:pt x="773471" y="226142"/>
                                <a:pt x="776748" y="213033"/>
                                <a:pt x="786580" y="206478"/>
                              </a:cubicBezTo>
                              <a:cubicBezTo>
                                <a:pt x="858445" y="158567"/>
                                <a:pt x="768083" y="217048"/>
                                <a:pt x="855406" y="167149"/>
                              </a:cubicBezTo>
                              <a:cubicBezTo>
                                <a:pt x="908776" y="136652"/>
                                <a:pt x="860318" y="155679"/>
                                <a:pt x="914400" y="137652"/>
                              </a:cubicBezTo>
                              <a:cubicBezTo>
                                <a:pt x="940619" y="140929"/>
                                <a:pt x="969003" y="136550"/>
                                <a:pt x="993058" y="147484"/>
                              </a:cubicBezTo>
                              <a:cubicBezTo>
                                <a:pt x="1023826" y="161469"/>
                                <a:pt x="1020502" y="192539"/>
                                <a:pt x="1032387" y="216310"/>
                              </a:cubicBezTo>
                              <a:cubicBezTo>
                                <a:pt x="1037672" y="226879"/>
                                <a:pt x="1046188" y="235547"/>
                                <a:pt x="1052051" y="245807"/>
                              </a:cubicBezTo>
                              <a:cubicBezTo>
                                <a:pt x="1059323" y="258533"/>
                                <a:pt x="1063948" y="272707"/>
                                <a:pt x="1071716" y="285136"/>
                              </a:cubicBezTo>
                              <a:cubicBezTo>
                                <a:pt x="1080401" y="299032"/>
                                <a:pt x="1092528" y="310569"/>
                                <a:pt x="1101213" y="324465"/>
                              </a:cubicBezTo>
                              <a:cubicBezTo>
                                <a:pt x="1108981" y="336894"/>
                                <a:pt x="1115103" y="350322"/>
                                <a:pt x="1120877" y="363794"/>
                              </a:cubicBezTo>
                              <a:cubicBezTo>
                                <a:pt x="1124959" y="373320"/>
                                <a:pt x="1124235" y="385197"/>
                                <a:pt x="1130709" y="393290"/>
                              </a:cubicBezTo>
                              <a:cubicBezTo>
                                <a:pt x="1144572" y="410618"/>
                                <a:pt x="1170270" y="416310"/>
                                <a:pt x="1189703" y="422787"/>
                              </a:cubicBezTo>
                              <a:cubicBezTo>
                                <a:pt x="1235587" y="419510"/>
                                <a:pt x="1281669" y="418330"/>
                                <a:pt x="1327355" y="412955"/>
                              </a:cubicBezTo>
                              <a:cubicBezTo>
                                <a:pt x="1337648" y="411744"/>
                                <a:pt x="1349523" y="410451"/>
                                <a:pt x="1356851" y="403123"/>
                              </a:cubicBezTo>
                              <a:cubicBezTo>
                                <a:pt x="1373563" y="386411"/>
                                <a:pt x="1388706" y="366550"/>
                                <a:pt x="1396180" y="344129"/>
                              </a:cubicBezTo>
                              <a:lnTo>
                                <a:pt x="1415845" y="285136"/>
                              </a:lnTo>
                              <a:cubicBezTo>
                                <a:pt x="1419122" y="239252"/>
                                <a:pt x="1420862" y="193232"/>
                                <a:pt x="1425677" y="147484"/>
                              </a:cubicBezTo>
                              <a:cubicBezTo>
                                <a:pt x="1427426" y="130864"/>
                                <a:pt x="1428594" y="113537"/>
                                <a:pt x="1435509" y="98323"/>
                              </a:cubicBezTo>
                              <a:cubicBezTo>
                                <a:pt x="1444002" y="79639"/>
                                <a:pt x="1480807" y="25517"/>
                                <a:pt x="1504335" y="9832"/>
                              </a:cubicBezTo>
                              <a:cubicBezTo>
                                <a:pt x="1512959" y="4083"/>
                                <a:pt x="1524000" y="3277"/>
                                <a:pt x="1533832" y="0"/>
                              </a:cubicBezTo>
                              <a:cubicBezTo>
                                <a:pt x="1546942" y="6555"/>
                                <a:pt x="1561234" y="11146"/>
                                <a:pt x="1573161" y="19665"/>
                              </a:cubicBezTo>
                              <a:cubicBezTo>
                                <a:pt x="1595285" y="35468"/>
                                <a:pt x="1616660" y="67831"/>
                                <a:pt x="1632155" y="88490"/>
                              </a:cubicBezTo>
                              <a:cubicBezTo>
                                <a:pt x="1635432" y="101600"/>
                                <a:pt x="1638275" y="114826"/>
                                <a:pt x="1641987" y="127819"/>
                              </a:cubicBezTo>
                              <a:cubicBezTo>
                                <a:pt x="1652518" y="164677"/>
                                <a:pt x="1653966" y="154379"/>
                                <a:pt x="1661651" y="196645"/>
                              </a:cubicBezTo>
                              <a:cubicBezTo>
                                <a:pt x="1665797" y="219446"/>
                                <a:pt x="1666273" y="242890"/>
                                <a:pt x="1671484" y="265471"/>
                              </a:cubicBezTo>
                              <a:cubicBezTo>
                                <a:pt x="1676145" y="285668"/>
                                <a:pt x="1686121" y="304356"/>
                                <a:pt x="1691148" y="324465"/>
                              </a:cubicBezTo>
                              <a:cubicBezTo>
                                <a:pt x="1694425" y="337575"/>
                                <a:pt x="1691425" y="354239"/>
                                <a:pt x="1700980" y="363794"/>
                              </a:cubicBezTo>
                              <a:cubicBezTo>
                                <a:pt x="1710535" y="373349"/>
                                <a:pt x="1726815" y="372916"/>
                                <a:pt x="1740309" y="373626"/>
                              </a:cubicBezTo>
                              <a:cubicBezTo>
                                <a:pt x="1789402" y="376210"/>
                                <a:pt x="1838632" y="373626"/>
                                <a:pt x="1887793" y="373626"/>
                              </a:cubicBezTo>
                            </a:path>
                          </a:pathLst>
                        </a:custGeom>
                        <a:solidFill>
                          <a:schemeClr val="accent2">
                            <a:lumMod val="20000"/>
                            <a:lumOff val="80000"/>
                          </a:schemeClr>
                        </a:solidFill>
                        <a:ln w="28575"/>
                      </wps:spPr>
                      <wps:style>
                        <a:lnRef idx="1">
                          <a:schemeClr val="accent1"/>
                        </a:lnRef>
                        <a:fillRef idx="3">
                          <a:schemeClr val="accent1"/>
                        </a:fillRef>
                        <a:effectRef idx="2">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w:pict w14:anchorId="1AC87E28">
              <v:shape id="Freeform 1" style="position:absolute;margin-left:148.05pt;margin-top:51.15pt;width:148.65pt;height:37.15pt;z-index:251663872;visibility:visible;mso-wrap-style:square;mso-wrap-distance-left:9pt;mso-wrap-distance-top:0;mso-wrap-distance-right:9pt;mso-wrap-distance-bottom:0;mso-position-horizontal:absolute;mso-position-horizontal-relative:text;mso-position-vertical:absolute;mso-position-vertical-relative:text;v-text-anchor:middle" coordsize="1887793,471949" o:spid="_x0000_s1026" fillcolor="#f2dbdb [661]" strokecolor="#4579b8 [3044]" strokeweight="2.25pt" path="m0,373626c21217,182665,-10644,345954,29496,255639,60355,186206,31971,209190,78658,157316,97262,136645,111269,107117,137651,98323,157316,91768,179398,90156,196645,78658,234765,53245,214932,62731,255638,49161,281857,52439,310150,48263,334296,58994,343767,63203,340409,78817,344129,88490,356801,121436,383458,186813,383458,186813,406583,302443,390709,254103,422787,334297,428064,360683,438026,421064,452284,442452l471948,471949c475921,471618,585149,471874,619432,452284,633660,444154,645651,432619,658761,422787,665316,409677,672652,396930,678426,383458,682509,373932,683225,363021,688258,353961,699735,333301,714477,314632,727587,294968l747251,265471,766916,235974c773471,226142,776748,213033,786580,206478,858445,158567,768083,217048,855406,167149,908776,136652,860318,155679,914400,137652,940619,140929,969003,136550,993058,147484,1023826,161469,1020502,192539,1032387,216310,1037672,226879,1046188,235547,1052051,245807,1059323,258533,1063948,272707,1071716,285136,1080401,299032,1092528,310569,1101213,324465,1108981,336894,1115103,350322,1120877,363794,1124959,373320,1124235,385197,1130709,393290,1144572,410618,1170270,416310,1189703,422787,1235587,419510,1281669,418330,1327355,412955,1337648,411744,1349523,410451,1356851,403123,1373563,386411,1388706,366550,1396180,344129l1415845,285136c1419122,239252,1420862,193232,1425677,147484,1427426,130864,1428594,113537,1435509,98323,1444002,79639,1480807,25517,1504335,9832,1512959,4083,1524000,3277,1533832,,1546942,6555,1561234,11146,1573161,19665,1595285,35468,1616660,67831,1632155,88490,1635432,101600,1638275,114826,1641987,127819,1652518,164677,1653966,154379,1661651,196645,1665797,219446,1666273,242890,1671484,265471,1676145,285668,1686121,304356,1691148,324465,1694425,337575,1691425,354239,1700980,363794,1710535,373349,1726815,372916,1740309,373626,1789402,376210,1838632,373626,1887793,373626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N38jIMAACcNwAADgAAAGRycy9lMm9Eb2MueG1srFvbjhu5EX0PkH8Q9Bhgd3htso21F8guNi9J&#10;dpHdAMmjrGl5BEjqgSR77Hx9DqvYGlZb2CaDvNjTYh8WL6eKdWF/9/3n42H1aThf9uPp7Vp/q9ar&#10;4bQdH/enD2/X//ztp2/ienW5bk6Pm8N4Gt6uvwyX9ffv/viH716e3wxmfBoPj8N5hU5Olzcvz2/X&#10;T9fr85uHh8v2aThuLt+Oz8MJjbvxfNxc8Xj+8PB43ryg9+PhwSjVPbyM58fn87gdLhf8+iM3rt9R&#10;/7vdsL3+vNtdhuvq8HaNsV3p3zP9+z79+/Duu82bD+fN89N+m4ex+R9GcdzsTxB66+rHzXWz+nje&#10;f9XVcb89j5dxd/12Ox4fxt1uvx1oDpiNVrPZ/Pq0eR5oLlicy/NtmS7/v263f//0y3m1f3y7DuvV&#10;aXPEFv10Hoa04CudVufl+fIGL/36/Ms5P13wZ5rq5935mP7HJFafaUW/3FZ0+HxdbfGjjjGE3q5X&#10;W7S5oHvXp04fXtHbj5frX4aRetp8+uvlyjvyiL9oPR/zqLbj6XTZX4d/YRd3xwM26U8PK7V6WU0i&#10;Mm72+r/L122wnelWT6vXkWDHvpKgCwkGI+6WpQiI953tF6WYQkqInY/LUkqI9sHq5blg6W+rpW3o&#10;vF4WU2L6aI1dnIsrpfRd5/yylBLD81/aF19IMWmRK5asxLhed3pxLl0hxVpnara/xPjY925RCrTt&#10;ti/WOW365RUrMTG6Xi1KgfF9lRKtqyFZidGxi3p5+/tCjDMmxLA8mRJDyxwWZ6NLXXbemOiW5UiQ&#10;M8AtCyrVmWxFBdP0V6BlG6BLje5gHa2pmFEJysuwpDq61GnYmgBFWDSdApT3dVFQqdZdiA72dllQ&#10;CbLM00VBpWZ3MZoabusSZL3tK+yBLpU7mIDFq5hRCaIzJC6zrtTv4IKpsdW6BJnOg63LgkoVD10H&#10;s1gxoxJkrO/DspHTpZKTja84sAXIqM6F5aUzpWWI3jtVMSMB0l3QbllhTankvXZOVcxIgOgQXjZB&#10;plTyvreqht4CpF1wMJBLemRKy6AVTvsafguU0Z3Vy4eRKbVcK29UDcEFCtY7quWDwpRqrlXQoYbh&#10;AmWi13bZvTKlnmuttMFxuWjvBMoa5zq/vE+lomttFBzrCkklynY2VLgmptR0ra0KqsI5ESjbW1Ph&#10;npjSPmgd+6BqVq9EVR5LtjQQ2ppgfYWLKlDJRwNoSZ9saSG09R2ItLxPAuWU1RVOty1NhE5nWaww&#10;RgKVPc/FOQkb4bSPNQ6+LVGV+mSFjXDGdzUsn6Gq7J4VNsKBDzUsF6i62MgKE+GVs7aGeiUqCVom&#10;Xqnq2lv4URXOpC1RyzbcCttAIWgNuwUK8WGFGpVKjvPF6CqFLVF1IZITlqFzuq85/yQKEY9e9h2c&#10;sAxdp6uCcYni2HpJX52wDMmzqYmUBKrSlXSljmt4khC1bO0EqvL8c8IyBKX6GmsnUJXnnxOWIcAa&#10;11gGgapMNLlSyXMeq2L1StQdSUiufZjSZ5unKaO2/XzKKTX8tdqk9KyijOXzeEnpuzK/hlzd9Ij8&#10;GefrgEr5uAUwKF6CKYOI8dSBwdoSbJokg4gl2DaBwa0S7JrAoEsJ9k1g7GUJ7prAsN0lODSBYZNL&#10;cGwCw86W4CmpW7fPKSVTovHcxLE5ydpYlnIuQnobz1JSRMDbmKZnVMNz09xnZENCowk+oxtyG03w&#10;GeGQfGiCzyin2ziXEgNi5dtYl8L9Eo7nlsGnIF7A21iXQnMBb2NdircFvI11KYgW8DbWpchYwNtY&#10;l8JdAW9jnZmxDs9NGzdjHQLVJviMdYhZW+AphCznjucm+Ix1iBOb4DPWIfhrgs9Yh4iuCT5jHcK0&#10;JviMdYi9muAz1iEOa4LPWIdAqQk+Yx0Cpyb4jHW2jXUpPClZh+cW6SnmEPA21qVAQsDbWJeiAwFv&#10;Y11y+QW8jXXJjxfwNtYll17ABevYFc5++BmXE9K1hANdS7iuV7iWcF6vcC3hfdqtzZvnzTW579Of&#10;q5einv50K6en5uP4afhtpBevr7V4jg3yzr++sv34fr/98/CfEmCQuGTC62gQn+cBUGffaCTheVFR&#10;Qew9rSdGR41U26ApU0X2RlMh457ETiHlQkAUGZHmLyVa3QemoFG97om8k0AqIzCO0g95elKEfOKR&#10;9sF0TEwkdlGhLgVqJFQ7VrmULsZS8AbQFLlsTiIp41MtkUv0DNShIwswTUPjVkTPNqJX2ovpa4ry&#10;Ccezzbq7uKbGOlT4CegRVospGpQ3Uu4P5OyQ/iSNngbDxXRqoxp59QxN1NEzb7xxbKSmTlES0J7t&#10;kAOnSIlvbVRX54Gmcnm1QOtwh4EFIiekZKdOOcWbGGKUe8iJThJIaaF6gUjgKuYiVMTxIXKbBpUq&#10;qVeulKduf7cxGYDFbUT1ykc2glahOiBn2ad8PMk03qFgU8rkbDg1ck29ep7ORGg5IzvVQXwxFWej&#10;yk6cM8kaiEYqxBPSUXn9rszDqTQ3XFNnTHkpaHpLrhHrrwu+z0444Eh2l4PwyLLjalFiNxpjECPk&#10;wjo38mBrFaqzMBWZw7ikIU0fbAgyeNytNRBSDohr7NxINyLursq9ecL64mIPI1WP/LfoFkbMsxYj&#10;4Y+yoGxM5XZCchG9XibK55lUODSSnSh2H2QwOQJABk1hD0RjqryzTKqn18vse1RhGGmthZIV3SJl&#10;6TDztJ9WO6i6aKQiPDVyaf2uzIlLzB6upzOGquQZM701/Z/fpqI4v02l7tnb9/YtBFjffGqBDXCC&#10;yvnAajleJlQIFTvSk6XgyjhLo3r33fnckxlRickOC4oyKJYImbBc2YzgcFcQXwyIi+Qkk0vf1TL7&#10;VHlklqWDFGwsu8WxDs1M+4aEfReETnC9nBvTVTRCVlnEHiYxh/8aNp5jsGn5oAcKZpBk2g51nHJA&#10;XDrnRiqIV89TK5TCszrB3Dj4B8VE0aq8yv5Eb0B92Up1dBLL1fEGsemE446N6aJcQq0cLF8mEhwo&#10;J3Y8F9VZLJXKG8R6qD2vIhQa5SM5H9xonPiLOzBqJpYq7CyW6uYNYiMO7aw1fY/rB1IsVjYVlskM&#10;KD/bAi63cysV0evFahX7yGJh4iN7IBOh4A36dLCSWI8xyUFx7Z1bqaLeINa43vMxBTsLB0bMVhuH&#10;izXcMZaxl4vMhXhupfJ6g1gYiUwpeAyzoxPersKOUseObnLIQVFVnlvbDjLUsD0uS+WOeyyp6Bi+&#10;I6xsbo04AEQrl+hzayq818/WQoEyVx0mh9Cl1FuLHcg8x1o4HOCiler1LJaq8A1icZrByyXSRNQR&#10;Zx3jIjSCHGqF0ZRGKhfvuZUug94VK88ozXV4AnF1PYOm1+4dGAD1OucijU3aJabvcK1kCpKSOZi3&#10;pnI8CeTLRXdHeV+sCZNrAh5jeWZio4cKpsXBfRPPqZabNnJtnlob4y+X7mexKQ09LJgUitMRdiwJ&#10;RfyjpbJxmf4ms36iPt0SyaxOp29JLoRISrGigd4zgVSvJ4GkCFXHIhzSrs/ZFnBKxHuIKaGA06Li&#10;+JJDSZfH2f6laLNBu5AAANtooBbihVOBLrvJX8bdTxlk5iI+IdtiMCA9bsYSEja/wxqWy4p74HAI&#10;uRXlZxzZopUq+txKdfrUWre68FD85Mx0buaJo3oPDzz7QRje7Jzm8j6L5XC+XmznA2w/ERNXgmc7&#10;hwVG+M6tCNpkcoRcucibzhX8htniTnD2JbHB3XxnI+iUD0xcYZklLLjwT4Picn6DWMxwii5s8NhI&#10;sXvwGadWj9NRqjDfAmCxjSdxgK80nbU4ifmzlJvJQZQV013h5HcEg/uxYlB8JSC3pi9K6mcb4Gpk&#10;i4RTCrG06DjamEIdFjt1fBvU9CkNDWpqnTEZjylrSAy/pQ/pndevbC7jYf/40/5wSLkK+tBq+OFw&#10;Xn3aIBe52W6H09XQxYDDx+Pfxkf+HZ9aTVqHn/FJFf8cp58h4tYTCRdCDqeUuwSreHcf0jdFF/qK&#10;iP66fjkMaSyH0z+GHb5FSt8N0QhuXZaDo3MV8ujtBNthKjegXQbm9xN0oC/EbmCe9+9KvSFI8ni6&#10;3sDH/Wk835N+uE5D3vH7WKBi3unP9+PjF3yGdb4efhj5Q7XNafs0IiG8vZ6JXektfAJGa5s/V0vf&#10;mJXP1O3rR3Xv/gsAAP//AwBQSwMEFAAGAAgAAAAhAHLdBGnfAAAACwEAAA8AAABkcnMvZG93bnJl&#10;di54bWxMj7FOwzAQhnck3sE6JDbqNAGXhjgVrUQ2BgpDRzc2ScA+m9htwttzTDDe/Z/++67azM6y&#10;sxnj4FHCcpEBM9h6PWAn4e316eYeWEwKtbIejYRvE2FTX15UqtR+whdz3qeOUQnGUknoUwol57Ht&#10;jVNx4YNByt796FSicey4HtVE5c7yPMsEd2pAutCrYHa9aT/3JychFXa3daFpmkNK07Z4Dl8fIkh5&#10;fTU/PgBLZk5/MPzqkzrU5HT0J9SRWQn5WiwJpSDLC2BE3K2LW2BH2qyEAF5X/P8P9Q8AAAD//wMA&#10;UEsBAi0AFAAGAAgAAAAhAOSZw8D7AAAA4QEAABMAAAAAAAAAAAAAAAAAAAAAAFtDb250ZW50X1R5&#10;cGVzXS54bWxQSwECLQAUAAYACAAAACEAI7Jq4dcAAACUAQAACwAAAAAAAAAAAAAAAAAsAQAAX3Jl&#10;bHMvLnJlbHNQSwECLQAUAAYACAAAACEAQvN38jIMAACcNwAADgAAAAAAAAAAAAAAAAAsAgAAZHJz&#10;L2Uyb0RvYy54bWxQSwECLQAUAAYACAAAACEAct0Ead8AAAALAQAADwAAAAAAAAAAAAAAAACKDgAA&#10;ZHJzL2Rvd25yZXYueG1sUEsFBgAAAAAEAAQA8wAAAJYPAAAAAA==&#10;" w14:anchorId="4C2193E3">
                <v:shadow on="t" opacity="22937f" offset="0,23000emu" origin=",.5" mv:blur="40000f"/>
                <v:path arrowok="t" o:connecttype="custom" o:connectlocs="0,373626;29496,255639;78658,157316;137651,98323;196645,78658;255638,49161;334296,58994;344129,88490;383458,186813;422787,334297;452284,442452;471948,471949;619432,452284;658761,422787;678426,383458;688258,353961;727587,294968;747251,265471;766916,235974;786580,206478;855406,167149;914400,137652;993058,147484;1032387,216310;1052051,245807;1071716,285136;1101213,324465;1120877,363794;1130709,393290;1189703,422787;1327355,412955;1356851,403123;1396180,344129;1415845,285136;1425677,147484;1435509,98323;1504335,9832;1533832,0;1573161,19665;1632155,88490;1641987,127819;1661651,196645;1671484,265471;1691148,324465;1700980,363794;1740309,373626;1887793,373626" o:connectangles="0,0,0,0,0,0,0,0,0,0,0,0,0,0,0,0,0,0,0,0,0,0,0,0,0,0,0,0,0,0,0,0,0,0,0,0,0,0,0,0,0,0,0,0,0,0,0"/>
              </v:shape>
            </w:pict>
          </mc:Fallback>
        </mc:AlternateContent>
      </w:r>
      <w:r w:rsidR="00D50605">
        <w:t xml:space="preserve">                                                      </w:t>
      </w:r>
      <w:r w:rsidR="002508BB" w:rsidRPr="002508BB">
        <w:rPr>
          <w:noProof/>
        </w:rPr>
        <mc:AlternateContent>
          <mc:Choice Requires="wps">
            <w:drawing>
              <wp:inline distT="0" distB="0" distL="0" distR="0" wp14:anchorId="4B6FA45C" wp14:editId="706A7CED">
                <wp:extent cx="2157095" cy="1196340"/>
                <wp:effectExtent l="50800" t="25400" r="78105" b="99060"/>
                <wp:docPr id="6" name="Rounded Rectangle 6"/>
                <wp:cNvGraphicFramePr/>
                <a:graphic xmlns:a="http://schemas.openxmlformats.org/drawingml/2006/main">
                  <a:graphicData uri="http://schemas.microsoft.com/office/word/2010/wordprocessingShape">
                    <wps:wsp>
                      <wps:cNvSpPr/>
                      <wps:spPr>
                        <a:xfrm>
                          <a:off x="0" y="0"/>
                          <a:ext cx="2157095" cy="119634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9311B35" w14:textId="77777777" w:rsidR="002508BB" w:rsidRDefault="002508BB" w:rsidP="00D50605">
                            <w:pPr>
                              <w:pStyle w:val="NormalWeb"/>
                              <w:spacing w:before="0" w:beforeAutospacing="0" w:after="0" w:afterAutospacing="0"/>
                              <w:jc w:val="center"/>
                            </w:pPr>
                            <w:r>
                              <w:rPr>
                                <w:rFonts w:asciiTheme="minorHAnsi" w:hAnsi="Calibri" w:cstheme="minorBidi"/>
                                <w:color w:val="FFFFFF" w:themeColor="light1"/>
                                <w:kern w:val="24"/>
                                <w:sz w:val="36"/>
                                <w:szCs w:val="36"/>
                              </w:rPr>
                              <w:t>Signal Analysis Software</w:t>
                            </w:r>
                          </w:p>
                          <w:p w14:paraId="1449ADCB" w14:textId="77777777" w:rsidR="00507BD9" w:rsidRDefault="00507BD9"/>
                        </w:txbxContent>
                      </wps:txbx>
                      <wps:bodyPr wrap="square" rtlCol="0" anchor="ctr">
                        <a:noAutofit/>
                      </wps:bodyPr>
                    </wps:wsp>
                  </a:graphicData>
                </a:graphic>
              </wp:inline>
            </w:drawing>
          </mc:Choice>
          <mc:Fallback>
            <w:pict>
              <v:roundrect w14:anchorId="4B6FA45C" id="Rounded Rectangle 6" o:spid="_x0000_s1026" style="width:169.85pt;height:94.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mB4+sBAAAYBAAADgAAAGRycy9lMm9Eb2MueG1srFPBjtMwEL0j8Q+W7zRNly1s1XSFdgUXBKsu&#10;fIDrjBtLtsfYbpP+PWMnm0WAtBLi4tjxvDdvnme2t4M17AwhanQNrxdLzsBJbLU7Nvz7t49v3nMW&#10;k3CtMOig4ReI/Hb3+tW29xtYYYemhcCIxMVN7xvepeQ3VRVlB1bEBXpwdKkwWJHoGI5VG0RP7NZU&#10;q+VyXfUYWh9QQoz093685LvCrxTI9FWpCImZhpO2VNZQ1kNeq91WbI5B+E7LSYb4BxVWaEdJZ6p7&#10;kQQ7Bf0HldUyYESVFhJthUppCaUGqqZe/lbNYyc8lFrInOhnm+L/o5Vfzg+B6bbha86csPREezy5&#10;Flq2J/OEOxpg62xT7+OGoh/9Q5hOkba55kEFm79UDRuKtZfZWhgSk/RzVV+/W95ccybprq5v1ldv&#10;i/nVM9yHmD4BWpY3DQ9ZRtZQfBXnzzFRXop/iqND1jSqKLt0MZCFGLcHRUVR3rqgSzvBnQnsLKgR&#10;hJTgUp2rIr4SnWFKGzMDr14GTvEZCqXVZvDqZfCMKJnRpRlstcPwNwIzS1Zj/JMDY93ZgjQchul1&#10;Dthe6Gl76u2Gxx8nEYCzkMwdjqMgnOyQJkGmMZnDD6eESheXM9dIMOWg9itmTaOS+/vXc4l6Hujd&#10;TwAAAP//AwBQSwMEFAAGAAgAAAAhABxaeBLaAAAABQEAAA8AAABkcnMvZG93bnJldi54bWxMj81O&#10;wzAQhO9IvIO1SNyoQwI0DXGqiKonToSfsxMvSYS9jmK3DW/PwoVeRlrNaObbcrs4K444h9GTgttV&#10;AgKp82akXsHb6/4mBxGiJqOtJ1TwjQG21eVFqQvjT/SCxyb2gksoFFrBEONUSBm6AZ0OKz8hsffp&#10;Z6cjn3MvzaxPXO6sTJPkQTo9Ei8MesKnAbuv5uAU1M3mY5e+436835mstel6qe2zUtdXS/0IIuIS&#10;/8Pwi8/oUDFT6w9kgrAK+JH4p+xl2WYNouVQnt+BrEp5Tl/9AAAA//8DAFBLAQItABQABgAIAAAA&#10;IQDkmcPA+wAAAOEBAAATAAAAAAAAAAAAAAAAAAAAAABbQ29udGVudF9UeXBlc10ueG1sUEsBAi0A&#10;FAAGAAgAAAAhACOyauHXAAAAlAEAAAsAAAAAAAAAAAAAAAAALAEAAF9yZWxzLy5yZWxzUEsBAi0A&#10;FAAGAAgAAAAhAMMJgePrAQAAGAQAAA4AAAAAAAAAAAAAAAAALAIAAGRycy9lMm9Eb2MueG1sUEsB&#10;Ai0AFAAGAAgAAAAhABxaeBLaAAAABQEAAA8AAAAAAAAAAAAAAAAAQwQAAGRycy9kb3ducmV2Lnht&#10;bFBLBQYAAAAABAAEAPMAAABKBQAAAAA=&#10;" fillcolor="#254163 [1636]" strokecolor="#4579b8 [3044]">
                <v:fill color2="#4477b6 [3012]" rotate="t" colors="0 #2c5d98;52429f #3c7bc7;1 #3a7ccb" type="gradient">
                  <o:fill v:ext="view" type="gradientUnscaled"/>
                </v:fill>
                <v:shadow on="t" opacity="22937f" mv:blur="40000f" origin=",.5" offset="0,23000emu"/>
                <v:textbox>
                  <w:txbxContent>
                    <w:p w14:paraId="79311B35" w14:textId="77777777" w:rsidR="002508BB" w:rsidRDefault="002508BB" w:rsidP="00D50605">
                      <w:pPr>
                        <w:pStyle w:val="NormalWeb"/>
                        <w:spacing w:before="0" w:beforeAutospacing="0" w:after="0" w:afterAutospacing="0"/>
                        <w:jc w:val="center"/>
                      </w:pPr>
                      <w:r>
                        <w:rPr>
                          <w:rFonts w:asciiTheme="minorHAnsi" w:hAnsi="Calibri" w:cstheme="minorBidi"/>
                          <w:color w:val="FFFFFF" w:themeColor="light1"/>
                          <w:kern w:val="24"/>
                          <w:sz w:val="36"/>
                          <w:szCs w:val="36"/>
                        </w:rPr>
                        <w:t>Signal Analysis Software</w:t>
                      </w:r>
                    </w:p>
                    <w:p w14:paraId="1449ADCB" w14:textId="77777777" w:rsidR="00507BD9" w:rsidRDefault="00507BD9"/>
                  </w:txbxContent>
                </v:textbox>
                <w10:anchorlock/>
              </v:roundrect>
            </w:pict>
          </mc:Fallback>
        </mc:AlternateContent>
      </w:r>
    </w:p>
    <w:p w14:paraId="1BFFA9DA" w14:textId="2B5EB457" w:rsidR="002508BB" w:rsidRDefault="002508BB" w:rsidP="002508BB"/>
    <w:p w14:paraId="3A23CC70" w14:textId="35BCBCFD" w:rsidR="002508BB" w:rsidRPr="002508BB" w:rsidRDefault="002508BB" w:rsidP="002508BB"/>
    <w:p w14:paraId="2EFFCECD" w14:textId="4D3BD5C6" w:rsidR="00E811C0" w:rsidRDefault="00E811C0" w:rsidP="00E811C0">
      <w:pPr>
        <w:rPr>
          <w:i/>
          <w:sz w:val="24"/>
          <w:szCs w:val="24"/>
        </w:rPr>
      </w:pPr>
      <w:r w:rsidRPr="00E811C0">
        <w:rPr>
          <w:i/>
          <w:sz w:val="24"/>
          <w:szCs w:val="24"/>
        </w:rPr>
        <w:t xml:space="preserve">Figure 1.1 </w:t>
      </w:r>
      <w:r>
        <w:rPr>
          <w:i/>
          <w:sz w:val="24"/>
          <w:szCs w:val="24"/>
        </w:rPr>
        <w:t xml:space="preserve">  </w:t>
      </w:r>
      <w:r w:rsidRPr="00E811C0">
        <w:rPr>
          <w:i/>
          <w:sz w:val="24"/>
          <w:szCs w:val="24"/>
        </w:rPr>
        <w:t>This is the overall visualization for how the device would work. The probe would be worn by the p</w:t>
      </w:r>
      <w:r>
        <w:rPr>
          <w:i/>
          <w:sz w:val="24"/>
          <w:szCs w:val="24"/>
        </w:rPr>
        <w:t>atient for a few hours and take</w:t>
      </w:r>
      <w:r w:rsidRPr="00E811C0">
        <w:rPr>
          <w:i/>
          <w:sz w:val="24"/>
          <w:szCs w:val="24"/>
        </w:rPr>
        <w:t xml:space="preserve"> measurements, while being connected and powered by the remaining apparatus and simultaneously sending the measurements to the apparatus for analysis.</w:t>
      </w:r>
      <w:r w:rsidR="00507BD9">
        <w:rPr>
          <w:i/>
          <w:sz w:val="24"/>
          <w:szCs w:val="24"/>
        </w:rPr>
        <w:t xml:space="preserve"> The apparatus will have a signal analysis software with a user interface for the doctor</w:t>
      </w:r>
      <w:r w:rsidR="00C44B16">
        <w:rPr>
          <w:i/>
          <w:sz w:val="24"/>
          <w:szCs w:val="24"/>
        </w:rPr>
        <w:t xml:space="preserve"> to view the data</w:t>
      </w:r>
      <w:r w:rsidR="00507BD9">
        <w:rPr>
          <w:i/>
          <w:sz w:val="24"/>
          <w:szCs w:val="24"/>
        </w:rPr>
        <w:t>.</w:t>
      </w:r>
    </w:p>
    <w:p w14:paraId="26AD6385" w14:textId="77777777" w:rsidR="00E811C0" w:rsidRDefault="00E811C0" w:rsidP="00E811C0">
      <w:pPr>
        <w:rPr>
          <w:i/>
          <w:sz w:val="24"/>
          <w:szCs w:val="24"/>
        </w:rPr>
      </w:pPr>
    </w:p>
    <w:p w14:paraId="64CF9F02" w14:textId="77777777" w:rsidR="00E811C0" w:rsidRDefault="00E811C0" w:rsidP="00E811C0">
      <w:pPr>
        <w:jc w:val="center"/>
        <w:rPr>
          <w:i/>
          <w:sz w:val="24"/>
          <w:szCs w:val="24"/>
        </w:rPr>
      </w:pPr>
      <w:r>
        <w:rPr>
          <w:rFonts w:ascii="Arial" w:hAnsi="Arial" w:cs="Arial"/>
          <w:noProof/>
          <w:color w:val="000000"/>
          <w:sz w:val="28"/>
          <w:szCs w:val="28"/>
        </w:rPr>
        <w:drawing>
          <wp:inline distT="0" distB="0" distL="0" distR="0" wp14:anchorId="0D0910A1" wp14:editId="2FCFBAAB">
            <wp:extent cx="4375150" cy="1955800"/>
            <wp:effectExtent l="0" t="0" r="6350" b="6350"/>
            <wp:docPr id="7" name="Picture 7" descr="-Detailed- Optod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tailed- Optode (1).jpg"/>
                    <pic:cNvPicPr>
                      <a:picLocks noChangeAspect="1" noChangeArrowheads="1"/>
                    </pic:cNvPicPr>
                  </pic:nvPicPr>
                  <pic:blipFill rotWithShape="1">
                    <a:blip r:embed="rId22">
                      <a:extLst>
                        <a:ext uri="{28A0092B-C50C-407E-A947-70E740481C1C}">
                          <a14:useLocalDpi xmlns:a14="http://schemas.microsoft.com/office/drawing/2010/main" val="0"/>
                        </a:ext>
                      </a:extLst>
                    </a:blip>
                    <a:srcRect t="14171" b="15429"/>
                    <a:stretch/>
                  </pic:blipFill>
                  <pic:spPr bwMode="auto">
                    <a:xfrm>
                      <a:off x="0" y="0"/>
                      <a:ext cx="4375534" cy="1955972"/>
                    </a:xfrm>
                    <a:prstGeom prst="rect">
                      <a:avLst/>
                    </a:prstGeom>
                    <a:noFill/>
                    <a:ln>
                      <a:noFill/>
                    </a:ln>
                    <a:extLst>
                      <a:ext uri="{53640926-AAD7-44D8-BBD7-CCE9431645EC}">
                        <a14:shadowObscured xmlns:a14="http://schemas.microsoft.com/office/drawing/2010/main"/>
                      </a:ext>
                    </a:extLst>
                  </pic:spPr>
                </pic:pic>
              </a:graphicData>
            </a:graphic>
          </wp:inline>
        </w:drawing>
      </w:r>
    </w:p>
    <w:p w14:paraId="0C140AB0" w14:textId="77777777" w:rsidR="00E811C0" w:rsidRDefault="00E811C0" w:rsidP="00E811C0">
      <w:pPr>
        <w:jc w:val="center"/>
        <w:rPr>
          <w:i/>
          <w:sz w:val="24"/>
          <w:szCs w:val="24"/>
        </w:rPr>
      </w:pPr>
    </w:p>
    <w:p w14:paraId="77EAB82F" w14:textId="77777777" w:rsidR="00E811C0" w:rsidRPr="00E811C0" w:rsidRDefault="00E811C0" w:rsidP="00E811C0">
      <w:pPr>
        <w:rPr>
          <w:i/>
          <w:sz w:val="24"/>
          <w:szCs w:val="24"/>
        </w:rPr>
        <w:sectPr w:rsidR="00E811C0" w:rsidRPr="00E811C0">
          <w:pgSz w:w="12240" w:h="15840" w:code="1"/>
          <w:pgMar w:top="1440" w:right="1800" w:bottom="1080" w:left="1800" w:header="720" w:footer="634" w:gutter="0"/>
          <w:cols w:space="720"/>
          <w:titlePg/>
        </w:sectPr>
      </w:pPr>
      <w:r>
        <w:rPr>
          <w:i/>
          <w:sz w:val="24"/>
          <w:szCs w:val="24"/>
        </w:rPr>
        <w:t xml:space="preserve">Figure </w:t>
      </w:r>
      <w:proofErr w:type="gramStart"/>
      <w:r>
        <w:rPr>
          <w:i/>
          <w:sz w:val="24"/>
          <w:szCs w:val="24"/>
        </w:rPr>
        <w:t xml:space="preserve">1.2  </w:t>
      </w:r>
      <w:r w:rsidRPr="00E811C0">
        <w:rPr>
          <w:i/>
          <w:sz w:val="24"/>
          <w:szCs w:val="24"/>
        </w:rPr>
        <w:t>The</w:t>
      </w:r>
      <w:proofErr w:type="gramEnd"/>
      <w:r w:rsidRPr="00E811C0">
        <w:rPr>
          <w:i/>
          <w:sz w:val="24"/>
          <w:szCs w:val="24"/>
        </w:rPr>
        <w:t xml:space="preserve"> left diagram shows a single </w:t>
      </w:r>
      <w:proofErr w:type="spellStart"/>
      <w:r w:rsidRPr="00E811C0">
        <w:rPr>
          <w:i/>
          <w:sz w:val="24"/>
          <w:szCs w:val="24"/>
        </w:rPr>
        <w:t>optode</w:t>
      </w:r>
      <w:proofErr w:type="spellEnd"/>
      <w:r w:rsidRPr="00E811C0">
        <w:rPr>
          <w:i/>
          <w:sz w:val="24"/>
          <w:szCs w:val="24"/>
        </w:rPr>
        <w:t xml:space="preserve"> which will be the main functioning part of the product. The light from the source travels into the breast tissue and back out to be measured by the detector. The </w:t>
      </w:r>
      <w:proofErr w:type="spellStart"/>
      <w:r w:rsidRPr="00E811C0">
        <w:rPr>
          <w:i/>
          <w:sz w:val="24"/>
          <w:szCs w:val="24"/>
        </w:rPr>
        <w:t>optode</w:t>
      </w:r>
      <w:proofErr w:type="spellEnd"/>
      <w:r w:rsidRPr="00E811C0">
        <w:rPr>
          <w:i/>
          <w:sz w:val="24"/>
          <w:szCs w:val="24"/>
        </w:rPr>
        <w:t xml:space="preserve"> will be part of the probe which will be placed directly on the breast of the patient.</w:t>
      </w:r>
    </w:p>
    <w:p w14:paraId="02A8D066" w14:textId="77777777" w:rsidR="00FE67AF" w:rsidRDefault="00FE67AF" w:rsidP="00FE67AF">
      <w:pPr>
        <w:pStyle w:val="Heading1"/>
      </w:pPr>
      <w:bookmarkStart w:id="7" w:name="_Toc462755490"/>
      <w:r>
        <w:lastRenderedPageBreak/>
        <w:t>Competing Technologies</w:t>
      </w:r>
      <w:bookmarkEnd w:id="7"/>
    </w:p>
    <w:p w14:paraId="214F8D22" w14:textId="77777777" w:rsidR="00FE67AF" w:rsidRDefault="00FE67AF" w:rsidP="00FE67AF"/>
    <w:p w14:paraId="03E60E0D" w14:textId="77777777" w:rsidR="00E811C0" w:rsidRPr="007D41F5" w:rsidRDefault="00E811C0" w:rsidP="00E811C0">
      <w:pPr>
        <w:pStyle w:val="Date"/>
        <w:ind w:firstLine="432"/>
        <w:rPr>
          <w:sz w:val="24"/>
          <w:szCs w:val="24"/>
        </w:rPr>
      </w:pPr>
      <w:r w:rsidRPr="007D41F5">
        <w:rPr>
          <w:sz w:val="24"/>
          <w:szCs w:val="24"/>
        </w:rPr>
        <w:t>Two major competing technologies are the current Diffuse Optical Spectroscopy probe and Magnetic Resonance Imaging, otherwise known as MRI. The current DOS probe is operated manually by a nurse during chemotherapy sessions. The operator moves the probe point to point and this takes about thirty minutes to an hour for each breast. This is the most directly competing technology as it does the exact same thing which is to use DOS to detect how the tumor is responding to chemotherapy. The role of this probe is also to use a light source and a detector to pick up information about the absorption and the scattering properties of the tissue that cannot be determined by other methods. MRI is another competing technology which is used to find information about how the tumor is reacting to chemotherapy. MRI functions in a different way though, as it uses magnetic fields to create an image of the breast. For MRI, early imaging markers take up to a couple of months to see how the tumor is reacting.</w:t>
      </w:r>
    </w:p>
    <w:p w14:paraId="2BB5B1C9" w14:textId="77777777" w:rsidR="00E811C0" w:rsidRPr="007D41F5" w:rsidRDefault="00E811C0" w:rsidP="00E811C0">
      <w:pPr>
        <w:pStyle w:val="Date"/>
        <w:rPr>
          <w:sz w:val="24"/>
          <w:szCs w:val="24"/>
        </w:rPr>
      </w:pPr>
    </w:p>
    <w:p w14:paraId="7472342C" w14:textId="77777777" w:rsidR="00744460" w:rsidRPr="007D41F5" w:rsidRDefault="00E811C0" w:rsidP="00E811C0">
      <w:pPr>
        <w:pStyle w:val="Date"/>
        <w:ind w:firstLine="432"/>
        <w:rPr>
          <w:sz w:val="24"/>
          <w:szCs w:val="24"/>
        </w:rPr>
      </w:pPr>
      <w:r w:rsidRPr="007D41F5">
        <w:rPr>
          <w:sz w:val="24"/>
          <w:szCs w:val="24"/>
        </w:rPr>
        <w:t>Other forms of competing technologies are Computed Tomography scans and blood marker tests. Both of these are used to figure out if the chemotherapy is working. CT scans check how the tumor is responding by using x-rays to create a three dimensional-picture of the inside of the breast and these pictures are used to see if the tumor is shrinking with the treatment. This like MRI takes longer to see how the tumor is responding to the treatment. Blood marker tests are done because they look for a specific protein in the blood which is produced by the cancer and they detect circulating cancer cells that have broken off from the tumor and moved into the bloodstream. These are both markers for testing how the cancer is responding.</w:t>
      </w:r>
    </w:p>
    <w:p w14:paraId="5C48791D" w14:textId="77777777" w:rsidR="00744460" w:rsidRDefault="00744460">
      <w:pPr>
        <w:sectPr w:rsidR="00744460">
          <w:pgSz w:w="12240" w:h="15840" w:code="1"/>
          <w:pgMar w:top="1440" w:right="1800" w:bottom="1440" w:left="1800" w:header="720" w:footer="634" w:gutter="0"/>
          <w:cols w:space="720"/>
          <w:titlePg/>
        </w:sectPr>
      </w:pPr>
    </w:p>
    <w:p w14:paraId="635B348F" w14:textId="77777777" w:rsidR="00744460" w:rsidRDefault="00D76E7C" w:rsidP="008F4FB6">
      <w:pPr>
        <w:pStyle w:val="Heading1"/>
      </w:pPr>
      <w:bookmarkStart w:id="8" w:name="_Toc462755491"/>
      <w:r>
        <w:lastRenderedPageBreak/>
        <w:t>Engineering Requirements</w:t>
      </w:r>
      <w:bookmarkEnd w:id="8"/>
    </w:p>
    <w:p w14:paraId="3CFC48C9" w14:textId="77777777" w:rsidR="00744460" w:rsidRDefault="00744460">
      <w:pPr>
        <w:rPr>
          <w:sz w:val="24"/>
        </w:rPr>
      </w:pPr>
    </w:p>
    <w:p w14:paraId="35812402" w14:textId="77777777" w:rsidR="00E811C0" w:rsidRPr="00E811C0" w:rsidRDefault="00E811C0" w:rsidP="00E811C0">
      <w:pPr>
        <w:rPr>
          <w:b/>
          <w:sz w:val="24"/>
        </w:rPr>
      </w:pPr>
      <w:r w:rsidRPr="00E811C0">
        <w:rPr>
          <w:b/>
          <w:sz w:val="24"/>
        </w:rPr>
        <w:t>Functions</w:t>
      </w:r>
    </w:p>
    <w:p w14:paraId="364F242A" w14:textId="77777777" w:rsidR="00E811C0" w:rsidRPr="00E811C0" w:rsidRDefault="00E811C0" w:rsidP="00E811C0">
      <w:pPr>
        <w:rPr>
          <w:sz w:val="24"/>
        </w:rPr>
      </w:pPr>
    </w:p>
    <w:p w14:paraId="152B2505" w14:textId="77777777" w:rsidR="00E811C0" w:rsidRPr="00E811C0" w:rsidRDefault="00E811C0" w:rsidP="00E811C0">
      <w:pPr>
        <w:rPr>
          <w:sz w:val="24"/>
        </w:rPr>
      </w:pPr>
      <w:r w:rsidRPr="00E811C0">
        <w:rPr>
          <w:sz w:val="24"/>
        </w:rPr>
        <w:tab/>
        <w:t>The probe must be able to emit visible and near-infrared light at wavelengths of 660 nm, 680 nm, 775 nm, and 795 nm. The probe must also be able to detect these wavelengths and measure the intensity of light that scatters through the tissue and makes it back to the detector. The probe must also be able to provide up to and under 160 volts at low power to the VCSELs without the circuit or any of the elements breaking down. The probe must be able to be worn by the patient for approximately three hours comfortably and safely. The probe will communicate the measurements taken back to the rest of the machinery for analysis.</w:t>
      </w:r>
    </w:p>
    <w:p w14:paraId="3337E86A" w14:textId="77777777" w:rsidR="00E811C0" w:rsidRPr="00E811C0" w:rsidRDefault="00E811C0" w:rsidP="00E811C0">
      <w:pPr>
        <w:rPr>
          <w:sz w:val="24"/>
        </w:rPr>
      </w:pPr>
    </w:p>
    <w:p w14:paraId="02DBFBCF" w14:textId="77777777" w:rsidR="00E811C0" w:rsidRPr="00E811C0" w:rsidRDefault="00E811C0" w:rsidP="00E811C0">
      <w:pPr>
        <w:rPr>
          <w:b/>
          <w:sz w:val="24"/>
        </w:rPr>
      </w:pPr>
      <w:r w:rsidRPr="00E811C0">
        <w:rPr>
          <w:b/>
          <w:sz w:val="24"/>
        </w:rPr>
        <w:t>Objectives</w:t>
      </w:r>
    </w:p>
    <w:p w14:paraId="4C57EABF" w14:textId="77777777" w:rsidR="00E811C0" w:rsidRPr="00E811C0" w:rsidRDefault="00E811C0" w:rsidP="00E811C0">
      <w:pPr>
        <w:rPr>
          <w:sz w:val="24"/>
        </w:rPr>
      </w:pPr>
    </w:p>
    <w:p w14:paraId="63D58438" w14:textId="77777777" w:rsidR="00E811C0" w:rsidRPr="00E811C0" w:rsidRDefault="00E811C0" w:rsidP="00E811C0">
      <w:pPr>
        <w:rPr>
          <w:sz w:val="24"/>
        </w:rPr>
      </w:pPr>
      <w:r w:rsidRPr="00E811C0">
        <w:rPr>
          <w:sz w:val="24"/>
        </w:rPr>
        <w:tab/>
        <w:t xml:space="preserve">For a single </w:t>
      </w:r>
      <w:proofErr w:type="spellStart"/>
      <w:r w:rsidRPr="00E811C0">
        <w:rPr>
          <w:sz w:val="24"/>
        </w:rPr>
        <w:t>optode</w:t>
      </w:r>
      <w:proofErr w:type="spellEnd"/>
      <w:r w:rsidRPr="00E811C0">
        <w:rPr>
          <w:sz w:val="24"/>
        </w:rPr>
        <w:t xml:space="preserve">, there must be a 5% drift or lower for a two-hour testing period for the optical properties of </w:t>
      </w:r>
      <w:proofErr w:type="spellStart"/>
      <w:r w:rsidRPr="00E811C0">
        <w:rPr>
          <w:sz w:val="24"/>
        </w:rPr>
        <w:t>μ</w:t>
      </w:r>
      <w:r w:rsidRPr="006D01EE">
        <w:rPr>
          <w:sz w:val="24"/>
          <w:vertAlign w:val="subscript"/>
        </w:rPr>
        <w:t>s</w:t>
      </w:r>
      <w:proofErr w:type="spellEnd"/>
      <w:r w:rsidRPr="00E811C0">
        <w:rPr>
          <w:sz w:val="24"/>
        </w:rPr>
        <w:t xml:space="preserve"> and </w:t>
      </w:r>
      <w:proofErr w:type="spellStart"/>
      <w:r w:rsidRPr="00E811C0">
        <w:rPr>
          <w:sz w:val="24"/>
        </w:rPr>
        <w:t>μ</w:t>
      </w:r>
      <w:r w:rsidRPr="006D01EE">
        <w:rPr>
          <w:sz w:val="24"/>
          <w:vertAlign w:val="subscript"/>
        </w:rPr>
        <w:t>a</w:t>
      </w:r>
      <w:proofErr w:type="spellEnd"/>
      <w:r w:rsidRPr="00E811C0">
        <w:rPr>
          <w:sz w:val="24"/>
        </w:rPr>
        <w:t xml:space="preserve"> when testing against an optical phantom. This represents the goal for the device’s precision. For accuracy of a single </w:t>
      </w:r>
      <w:proofErr w:type="spellStart"/>
      <w:r w:rsidRPr="00E811C0">
        <w:rPr>
          <w:sz w:val="24"/>
        </w:rPr>
        <w:t>optode</w:t>
      </w:r>
      <w:proofErr w:type="spellEnd"/>
      <w:r w:rsidRPr="00E811C0">
        <w:rPr>
          <w:sz w:val="24"/>
        </w:rPr>
        <w:t>, there must be an error margin of 10% or less when testing results with optical phantoms are compared to current “gold standard” of the benchtop system.</w:t>
      </w:r>
      <w:r w:rsidR="005C6EB4">
        <w:rPr>
          <w:sz w:val="24"/>
        </w:rPr>
        <w:t xml:space="preserve"> The Signal</w:t>
      </w:r>
      <w:r w:rsidR="00595580">
        <w:rPr>
          <w:sz w:val="24"/>
        </w:rPr>
        <w:t xml:space="preserve"> to Noise Ratio or SNR requirement is that the SNR must be at least 10.</w:t>
      </w:r>
    </w:p>
    <w:p w14:paraId="113E393B" w14:textId="77777777" w:rsidR="00E811C0" w:rsidRPr="00E811C0" w:rsidRDefault="00E811C0" w:rsidP="00E811C0">
      <w:pPr>
        <w:rPr>
          <w:sz w:val="24"/>
        </w:rPr>
      </w:pPr>
    </w:p>
    <w:p w14:paraId="1B263A98" w14:textId="77777777" w:rsidR="00E811C0" w:rsidRPr="00E811C0" w:rsidRDefault="00E811C0" w:rsidP="00E811C0">
      <w:pPr>
        <w:rPr>
          <w:b/>
          <w:sz w:val="24"/>
        </w:rPr>
      </w:pPr>
      <w:r w:rsidRPr="00E811C0">
        <w:rPr>
          <w:b/>
          <w:sz w:val="24"/>
        </w:rPr>
        <w:t>Constraints</w:t>
      </w:r>
    </w:p>
    <w:p w14:paraId="24A28880" w14:textId="77777777" w:rsidR="00E811C0" w:rsidRPr="00E811C0" w:rsidRDefault="00E811C0" w:rsidP="00E811C0">
      <w:pPr>
        <w:rPr>
          <w:sz w:val="24"/>
        </w:rPr>
      </w:pPr>
    </w:p>
    <w:p w14:paraId="0A5B6195" w14:textId="0C251B7A" w:rsidR="00CE0FB8" w:rsidRDefault="00E811C0" w:rsidP="00E811C0">
      <w:pPr>
        <w:rPr>
          <w:sz w:val="24"/>
        </w:rPr>
      </w:pPr>
      <w:r w:rsidRPr="00E811C0">
        <w:rPr>
          <w:sz w:val="24"/>
        </w:rPr>
        <w:tab/>
        <w:t xml:space="preserve">The detector for the </w:t>
      </w:r>
      <w:proofErr w:type="spellStart"/>
      <w:r w:rsidRPr="00E811C0">
        <w:rPr>
          <w:sz w:val="24"/>
        </w:rPr>
        <w:t>optode</w:t>
      </w:r>
      <w:proofErr w:type="spellEnd"/>
      <w:r w:rsidRPr="00E811C0">
        <w:rPr>
          <w:sz w:val="24"/>
        </w:rPr>
        <w:t xml:space="preserve"> must implement a small 5.5 mm chip provided by Hamamatsu containing a 0.2 mm avalanche photodiode (APD) and </w:t>
      </w:r>
      <w:proofErr w:type="spellStart"/>
      <w:r w:rsidRPr="00E811C0">
        <w:rPr>
          <w:sz w:val="24"/>
        </w:rPr>
        <w:t>transimpedance</w:t>
      </w:r>
      <w:proofErr w:type="spellEnd"/>
      <w:r w:rsidRPr="00E811C0">
        <w:rPr>
          <w:sz w:val="24"/>
        </w:rPr>
        <w:t xml:space="preserve"> amplifier (TIA). The APD has a breakdown voltage of 160 volts, requires about 140 volts DC to operate, and has a cutoff frequency of 120 </w:t>
      </w:r>
      <w:proofErr w:type="spellStart"/>
      <w:r w:rsidRPr="00E811C0">
        <w:rPr>
          <w:sz w:val="24"/>
        </w:rPr>
        <w:t>MHz.</w:t>
      </w:r>
      <w:proofErr w:type="spellEnd"/>
      <w:r w:rsidRPr="00E811C0">
        <w:rPr>
          <w:sz w:val="24"/>
        </w:rPr>
        <w:t xml:space="preserve"> The source for the </w:t>
      </w:r>
      <w:proofErr w:type="spellStart"/>
      <w:r w:rsidRPr="00E811C0">
        <w:rPr>
          <w:sz w:val="24"/>
        </w:rPr>
        <w:t>optode</w:t>
      </w:r>
      <w:proofErr w:type="spellEnd"/>
      <w:r w:rsidRPr="00E811C0">
        <w:rPr>
          <w:sz w:val="24"/>
        </w:rPr>
        <w:t xml:space="preserve"> must implement a vertical-cavity surface-emitting laser (VCSEL) that can emit four different wavelengths of light in the visible and near-infrared (NIR) spectra. The RF circuit that the probe will use to communicate with the rest of the machinery will operate between 50 MHz and 1 GHz.</w:t>
      </w:r>
      <w:r w:rsidR="00F7043F">
        <w:rPr>
          <w:sz w:val="24"/>
        </w:rPr>
        <w:t xml:space="preserve"> Since a VCSEL is being used, the </w:t>
      </w:r>
      <w:r w:rsidR="00F7043F" w:rsidRPr="00F7043F">
        <w:rPr>
          <w:sz w:val="24"/>
        </w:rPr>
        <w:t>American National Standards Institute</w:t>
      </w:r>
      <w:r w:rsidR="00F7043F">
        <w:rPr>
          <w:sz w:val="24"/>
        </w:rPr>
        <w:t xml:space="preserve"> (ANSI) laser standards must be met.</w:t>
      </w:r>
      <w:r w:rsidR="002E3F2E">
        <w:rPr>
          <w:sz w:val="24"/>
        </w:rPr>
        <w:t xml:space="preserve"> </w:t>
      </w:r>
    </w:p>
    <w:p w14:paraId="6EBB44C1" w14:textId="77777777" w:rsidR="00744460" w:rsidRDefault="00744460">
      <w:pPr>
        <w:rPr>
          <w:sz w:val="24"/>
        </w:rPr>
      </w:pPr>
    </w:p>
    <w:p w14:paraId="21497FB9" w14:textId="77777777" w:rsidR="00F10559" w:rsidRDefault="00F10559">
      <w:pPr>
        <w:rPr>
          <w:sz w:val="24"/>
        </w:rPr>
        <w:sectPr w:rsidR="00F10559">
          <w:pgSz w:w="12240" w:h="15840" w:code="1"/>
          <w:pgMar w:top="1440" w:right="1800" w:bottom="1440" w:left="1800" w:header="720" w:footer="634" w:gutter="0"/>
          <w:cols w:space="720"/>
          <w:titlePg/>
        </w:sectPr>
      </w:pPr>
    </w:p>
    <w:p w14:paraId="1BB5AD5B" w14:textId="77777777" w:rsidR="004D25CC" w:rsidRDefault="004D25CC">
      <w:pPr>
        <w:rPr>
          <w:sz w:val="24"/>
        </w:rPr>
      </w:pPr>
    </w:p>
    <w:p w14:paraId="23C84B09" w14:textId="77777777" w:rsidR="00F10559" w:rsidRPr="00E811C0" w:rsidRDefault="00E811C0" w:rsidP="00F10559">
      <w:pPr>
        <w:pStyle w:val="Heading1"/>
      </w:pPr>
      <w:bookmarkStart w:id="9" w:name="_Toc462755492"/>
      <w:r>
        <w:t xml:space="preserve">Appendix A: </w:t>
      </w:r>
      <w:r w:rsidR="00F10559" w:rsidRPr="00F10559">
        <w:t>References</w:t>
      </w:r>
      <w:bookmarkEnd w:id="9"/>
    </w:p>
    <w:p w14:paraId="55F35CFA" w14:textId="77777777" w:rsidR="00E811C0" w:rsidRPr="00E811C0" w:rsidRDefault="00E811C0" w:rsidP="00E811C0">
      <w:pPr>
        <w:rPr>
          <w:b/>
          <w:sz w:val="24"/>
        </w:rPr>
      </w:pPr>
    </w:p>
    <w:p w14:paraId="7442D250" w14:textId="77777777" w:rsidR="00E811C0" w:rsidRPr="00E811C0" w:rsidRDefault="00E811C0" w:rsidP="00E811C0">
      <w:pPr>
        <w:ind w:left="720" w:hanging="720"/>
        <w:rPr>
          <w:sz w:val="24"/>
        </w:rPr>
      </w:pPr>
      <w:r w:rsidRPr="00E811C0">
        <w:rPr>
          <w:sz w:val="24"/>
        </w:rPr>
        <w:t xml:space="preserve">"Breast Cancer - Diagnosis | Cancer.Net." Cancer.Net. 2016. Accessed October 10, 2016. </w:t>
      </w:r>
      <w:hyperlink r:id="rId23" w:history="1">
        <w:r w:rsidRPr="009540EE">
          <w:rPr>
            <w:rStyle w:val="Hyperlink"/>
            <w:sz w:val="24"/>
          </w:rPr>
          <w:t>http://www.cancer.net/cancer-types/breast-cancer/diagnosis</w:t>
        </w:r>
      </w:hyperlink>
      <w:r w:rsidRPr="00E811C0">
        <w:rPr>
          <w:sz w:val="24"/>
        </w:rPr>
        <w:t>.</w:t>
      </w:r>
      <w:r>
        <w:rPr>
          <w:sz w:val="24"/>
        </w:rPr>
        <w:t xml:space="preserve"> </w:t>
      </w:r>
    </w:p>
    <w:p w14:paraId="428B2BB1" w14:textId="77777777" w:rsidR="00E811C0" w:rsidRPr="00E811C0" w:rsidRDefault="00E811C0" w:rsidP="00E811C0">
      <w:pPr>
        <w:rPr>
          <w:sz w:val="24"/>
        </w:rPr>
      </w:pPr>
    </w:p>
    <w:p w14:paraId="7017FD0A" w14:textId="77777777" w:rsidR="00E811C0" w:rsidRPr="00E811C0" w:rsidRDefault="00E811C0" w:rsidP="00E811C0">
      <w:pPr>
        <w:ind w:left="720" w:hanging="720"/>
        <w:rPr>
          <w:sz w:val="24"/>
        </w:rPr>
      </w:pPr>
      <w:r w:rsidRPr="00E811C0">
        <w:rPr>
          <w:sz w:val="24"/>
        </w:rPr>
        <w:t xml:space="preserve">"Breast Cancer Tests: Screening, Diagnosis, &amp; Monitoring | Breastcancer.org." Breastcancer.org. Accessed October 10, 2016. </w:t>
      </w:r>
      <w:hyperlink r:id="rId24" w:history="1">
        <w:r w:rsidRPr="009540EE">
          <w:rPr>
            <w:rStyle w:val="Hyperlink"/>
            <w:sz w:val="24"/>
          </w:rPr>
          <w:t>http://www.breastcancer.org/symptoms/testing/types</w:t>
        </w:r>
      </w:hyperlink>
      <w:r w:rsidRPr="00E811C0">
        <w:rPr>
          <w:sz w:val="24"/>
        </w:rPr>
        <w:t>.</w:t>
      </w:r>
      <w:r>
        <w:rPr>
          <w:sz w:val="24"/>
        </w:rPr>
        <w:t xml:space="preserve"> </w:t>
      </w:r>
    </w:p>
    <w:p w14:paraId="63535D5F" w14:textId="77777777" w:rsidR="00E811C0" w:rsidRPr="00E811C0" w:rsidRDefault="00E811C0" w:rsidP="00E811C0">
      <w:pPr>
        <w:rPr>
          <w:sz w:val="24"/>
        </w:rPr>
      </w:pPr>
    </w:p>
    <w:p w14:paraId="1031DF5B" w14:textId="77777777" w:rsidR="00E811C0" w:rsidRDefault="00E811C0" w:rsidP="00E811C0">
      <w:pPr>
        <w:ind w:left="720" w:hanging="720"/>
        <w:rPr>
          <w:sz w:val="24"/>
        </w:rPr>
      </w:pPr>
      <w:r w:rsidRPr="00E811C0">
        <w:rPr>
          <w:sz w:val="24"/>
        </w:rPr>
        <w:t xml:space="preserve">Cancer, Cleveland Clinic. "How Can We Tell If Chemotherapy Is Working?" - What Is Chemotherapy? Accessed October 10, 2016. </w:t>
      </w:r>
      <w:hyperlink r:id="rId25" w:history="1">
        <w:r w:rsidRPr="009540EE">
          <w:rPr>
            <w:rStyle w:val="Hyperlink"/>
            <w:sz w:val="24"/>
          </w:rPr>
          <w:t>http://chemocare.com/chemotherapy/what-is-chemotherapy/how-to-tell-if-chemotherapy-is-working.aspx</w:t>
        </w:r>
      </w:hyperlink>
      <w:r w:rsidRPr="00E811C0">
        <w:rPr>
          <w:sz w:val="24"/>
        </w:rPr>
        <w:t>.</w:t>
      </w:r>
    </w:p>
    <w:p w14:paraId="6452515E" w14:textId="77777777" w:rsidR="00E811C0" w:rsidRPr="00E811C0" w:rsidRDefault="00E811C0" w:rsidP="00E811C0">
      <w:pPr>
        <w:ind w:left="720" w:hanging="720"/>
        <w:rPr>
          <w:sz w:val="24"/>
        </w:rPr>
      </w:pPr>
    </w:p>
    <w:p w14:paraId="45085C8A" w14:textId="77777777" w:rsidR="00E811C0" w:rsidRPr="00E811C0" w:rsidRDefault="00E811C0" w:rsidP="00E811C0">
      <w:pPr>
        <w:ind w:left="720" w:hanging="720"/>
        <w:rPr>
          <w:sz w:val="24"/>
        </w:rPr>
      </w:pPr>
      <w:r w:rsidRPr="00E811C0">
        <w:rPr>
          <w:sz w:val="24"/>
        </w:rPr>
        <w:t xml:space="preserve">UC Davis Health System, Department of Public Affairs and Marketing. "UC Davis Research Shows Why Tumor Cells Resist Popular Breast Cancer Drug." UC Davis Health System Feature Story: Research Shows Why Tumor Cells... Accessed October 10, 2016. </w:t>
      </w:r>
      <w:hyperlink r:id="rId26" w:history="1">
        <w:r w:rsidRPr="009540EE">
          <w:rPr>
            <w:rStyle w:val="Hyperlink"/>
            <w:sz w:val="24"/>
          </w:rPr>
          <w:t>http://www.ucdmc.ucdavis.edu/welcome/features/20080709_cancer_sweeney/</w:t>
        </w:r>
      </w:hyperlink>
      <w:r w:rsidRPr="00E811C0">
        <w:rPr>
          <w:sz w:val="24"/>
        </w:rPr>
        <w:t>.</w:t>
      </w:r>
      <w:r>
        <w:rPr>
          <w:sz w:val="24"/>
        </w:rPr>
        <w:t xml:space="preserve"> </w:t>
      </w:r>
    </w:p>
    <w:p w14:paraId="6CD2E85B" w14:textId="77777777" w:rsidR="00E811C0" w:rsidRPr="00E811C0" w:rsidRDefault="00E811C0" w:rsidP="00E811C0">
      <w:pPr>
        <w:rPr>
          <w:sz w:val="24"/>
        </w:rPr>
      </w:pPr>
    </w:p>
    <w:p w14:paraId="7228DD2C" w14:textId="35A7ADEB" w:rsidR="00E811C0" w:rsidRPr="00E811C0" w:rsidRDefault="082697AB" w:rsidP="00E811C0">
      <w:pPr>
        <w:ind w:left="720" w:hanging="720"/>
        <w:rPr>
          <w:sz w:val="24"/>
        </w:rPr>
      </w:pPr>
      <w:r w:rsidRPr="082697AB">
        <w:rPr>
          <w:sz w:val="24"/>
          <w:szCs w:val="24"/>
        </w:rPr>
        <w:t xml:space="preserve">"U.S. Breast Cancer Statistics | Breastcancer.org." Breastcancer.org. Accessed October 10, 2016. </w:t>
      </w:r>
      <w:hyperlink r:id="rId27">
        <w:r w:rsidRPr="082697AB">
          <w:rPr>
            <w:rStyle w:val="Hyperlink"/>
            <w:sz w:val="24"/>
            <w:szCs w:val="24"/>
          </w:rPr>
          <w:t>http://www.breastcancer.org/symptoms/understand_bc/statistics</w:t>
        </w:r>
      </w:hyperlink>
      <w:r w:rsidRPr="082697AB">
        <w:rPr>
          <w:sz w:val="24"/>
          <w:szCs w:val="24"/>
        </w:rPr>
        <w:t xml:space="preserve">. </w:t>
      </w:r>
    </w:p>
    <w:p w14:paraId="24B9D367" w14:textId="77777777" w:rsidR="00E811C0" w:rsidRPr="00E811C0" w:rsidRDefault="00E811C0" w:rsidP="00E811C0">
      <w:pPr>
        <w:rPr>
          <w:sz w:val="24"/>
        </w:rPr>
      </w:pPr>
    </w:p>
    <w:p w14:paraId="07EFD7FC" w14:textId="77777777" w:rsidR="00F10559" w:rsidRDefault="00F10559">
      <w:pPr>
        <w:rPr>
          <w:sz w:val="24"/>
        </w:rPr>
      </w:pPr>
    </w:p>
    <w:p w14:paraId="173D8F8E" w14:textId="77777777" w:rsidR="00F10559" w:rsidRDefault="00F10559">
      <w:pPr>
        <w:rPr>
          <w:sz w:val="24"/>
        </w:rPr>
      </w:pPr>
    </w:p>
    <w:p w14:paraId="2FB8E61F" w14:textId="77777777" w:rsidR="00F10559" w:rsidRDefault="00F10559">
      <w:pPr>
        <w:rPr>
          <w:sz w:val="24"/>
        </w:rPr>
      </w:pPr>
    </w:p>
    <w:p w14:paraId="6360FB31" w14:textId="77777777" w:rsidR="00F10559" w:rsidRDefault="00F10559">
      <w:pPr>
        <w:rPr>
          <w:sz w:val="24"/>
        </w:rPr>
      </w:pPr>
    </w:p>
    <w:p w14:paraId="1A916F07" w14:textId="77777777" w:rsidR="00F10559" w:rsidRDefault="00F10559">
      <w:pPr>
        <w:rPr>
          <w:sz w:val="24"/>
        </w:rPr>
      </w:pPr>
    </w:p>
    <w:p w14:paraId="585D2C6B" w14:textId="77777777" w:rsidR="00F10559" w:rsidRDefault="00F10559">
      <w:pPr>
        <w:rPr>
          <w:sz w:val="24"/>
        </w:rPr>
      </w:pPr>
    </w:p>
    <w:p w14:paraId="097DECA7" w14:textId="77777777" w:rsidR="00F10559" w:rsidRDefault="00F10559">
      <w:pPr>
        <w:rPr>
          <w:sz w:val="24"/>
        </w:rPr>
      </w:pPr>
    </w:p>
    <w:p w14:paraId="3EEC65BC" w14:textId="77777777" w:rsidR="004609A0" w:rsidRPr="00E548E0" w:rsidRDefault="004609A0">
      <w:pPr>
        <w:rPr>
          <w:b/>
          <w:sz w:val="36"/>
          <w:szCs w:val="36"/>
        </w:rPr>
      </w:pPr>
    </w:p>
    <w:sectPr w:rsidR="004609A0" w:rsidRPr="00E548E0">
      <w:pgSz w:w="12240" w:h="15840" w:code="1"/>
      <w:pgMar w:top="1440" w:right="1800" w:bottom="1440" w:left="1800" w:header="720" w:footer="63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91A7F" w14:textId="77777777" w:rsidR="00FC18FD" w:rsidRDefault="00FC18FD">
      <w:r>
        <w:separator/>
      </w:r>
    </w:p>
  </w:endnote>
  <w:endnote w:type="continuationSeparator" w:id="0">
    <w:p w14:paraId="6C25C56B" w14:textId="77777777" w:rsidR="00FC18FD" w:rsidRDefault="00FC1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Bauhaus 93">
    <w:panose1 w:val="04030905020B02020C02"/>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F5914" w14:textId="77777777" w:rsidR="00065018" w:rsidRDefault="00065018">
    <w:pPr>
      <w:pStyle w:val="Footer"/>
      <w:rPr>
        <w:sz w:val="16"/>
      </w:rPr>
    </w:pPr>
    <w:r>
      <w:rPr>
        <w:snapToGrid w:val="0"/>
        <w:sz w:val="16"/>
      </w:rPr>
      <w:fldChar w:fldCharType="begin"/>
    </w:r>
    <w:r>
      <w:rPr>
        <w:snapToGrid w:val="0"/>
        <w:sz w:val="16"/>
      </w:rPr>
      <w:instrText xml:space="preserve"> FILENAME \p </w:instrText>
    </w:r>
    <w:r>
      <w:rPr>
        <w:snapToGrid w:val="0"/>
        <w:sz w:val="16"/>
      </w:rPr>
      <w:fldChar w:fldCharType="separate"/>
    </w:r>
    <w:r w:rsidR="00750424">
      <w:rPr>
        <w:noProof/>
        <w:snapToGrid w:val="0"/>
        <w:sz w:val="16"/>
      </w:rPr>
      <w:t>/Users/mikeethier/Dropbox/Senior Design/PDRR Report.docx</w:t>
    </w:r>
    <w:r>
      <w:rPr>
        <w:snapToGrid w:val="0"/>
        <w:sz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AC33E" w14:textId="77777777" w:rsidR="00065018" w:rsidRDefault="00065018" w:rsidP="007E401D">
    <w:pPr>
      <w:pStyle w:val="Footer"/>
      <w:tabs>
        <w:tab w:val="clear" w:pos="8640"/>
        <w:tab w:val="right" w:pos="12960"/>
      </w:tabs>
      <w:rPr>
        <w:sz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0F41A" w14:textId="77777777" w:rsidR="00065018" w:rsidRDefault="00065018" w:rsidP="00E548E0">
    <w:pPr>
      <w:pStyle w:val="Footer"/>
      <w:rPr>
        <w:sz w:val="16"/>
      </w:rPr>
    </w:pPr>
    <w:r>
      <w:rPr>
        <w:sz w:val="16"/>
      </w:rPr>
      <w:t xml:space="preserve">Team </w:t>
    </w:r>
    <w:proofErr w:type="gramStart"/>
    <w:r>
      <w:rPr>
        <w:sz w:val="16"/>
      </w:rPr>
      <w:t xml:space="preserve">X  </w:t>
    </w:r>
    <w:proofErr w:type="spellStart"/>
    <w:r>
      <w:rPr>
        <w:sz w:val="16"/>
      </w:rPr>
      <w:t>YourTeamName</w:t>
    </w:r>
    <w:proofErr w:type="spellEnd"/>
    <w:proofErr w:type="gramEnd"/>
    <w:r>
      <w:rPr>
        <w:sz w:val="16"/>
      </w:rPr>
      <w:tab/>
    </w:r>
    <w:r>
      <w:rPr>
        <w:sz w:val="16"/>
      </w:rPr>
      <w:tab/>
      <w:t>April 29,  2008</w:t>
    </w:r>
  </w:p>
  <w:p w14:paraId="5DD1727E" w14:textId="77777777" w:rsidR="00065018" w:rsidRDefault="00065018">
    <w:pPr>
      <w:pStyle w:val="Footer"/>
      <w:rPr>
        <w:sz w:val="24"/>
      </w:rPr>
    </w:pPr>
    <w:r>
      <w:rPr>
        <w:snapToGrid w:val="0"/>
        <w:sz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50D41" w14:textId="77777777" w:rsidR="00FC18FD" w:rsidRDefault="00FC18FD">
      <w:r>
        <w:separator/>
      </w:r>
    </w:p>
  </w:footnote>
  <w:footnote w:type="continuationSeparator" w:id="0">
    <w:p w14:paraId="43F8BD25" w14:textId="77777777" w:rsidR="00FC18FD" w:rsidRDefault="00FC18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215C2" w14:textId="77777777" w:rsidR="00065018" w:rsidRDefault="00065018">
    <w:pPr>
      <w:pStyle w:val="Header"/>
    </w:pPr>
    <w:r>
      <w:t>Technical Progress Report</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508BB">
      <w:rPr>
        <w:rStyle w:val="PageNumber"/>
        <w:noProof/>
      </w:rPr>
      <w:t>6</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55E00" w14:textId="77777777" w:rsidR="00065018" w:rsidRDefault="004578E1">
    <w:pPr>
      <w:pStyle w:val="Header"/>
    </w:pPr>
    <w:r>
      <w:t>E</w:t>
    </w:r>
    <w:r w:rsidR="00D8354D">
      <w:t xml:space="preserve">C463 </w:t>
    </w:r>
    <w:proofErr w:type="gramStart"/>
    <w:r w:rsidR="00D8354D">
      <w:t>2016</w:t>
    </w:r>
    <w:r>
      <w:t xml:space="preserve"> </w:t>
    </w:r>
    <w:r w:rsidR="00782B95">
      <w:t xml:space="preserve"> PDRR</w:t>
    </w:r>
    <w:proofErr w:type="gramEnd"/>
    <w:r w:rsidR="00782B95">
      <w:t xml:space="preserve"> Report</w:t>
    </w:r>
    <w:r w:rsidR="00065018">
      <w:tab/>
    </w:r>
    <w:r w:rsidR="00065018">
      <w:tab/>
    </w:r>
    <w:r w:rsidR="00065018">
      <w:rPr>
        <w:rStyle w:val="PageNumber"/>
      </w:rPr>
      <w:fldChar w:fldCharType="begin"/>
    </w:r>
    <w:r w:rsidR="00065018">
      <w:rPr>
        <w:rStyle w:val="PageNumber"/>
      </w:rPr>
      <w:instrText xml:space="preserve"> PAGE </w:instrText>
    </w:r>
    <w:r w:rsidR="00065018">
      <w:rPr>
        <w:rStyle w:val="PageNumber"/>
      </w:rPr>
      <w:fldChar w:fldCharType="separate"/>
    </w:r>
    <w:r w:rsidR="00716219">
      <w:rPr>
        <w:rStyle w:val="PageNumber"/>
        <w:noProof/>
      </w:rPr>
      <w:t>4</w:t>
    </w:r>
    <w:r w:rsidR="00065018">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A014A"/>
    <w:multiLevelType w:val="hybridMultilevel"/>
    <w:tmpl w:val="6B48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82789"/>
    <w:multiLevelType w:val="singleLevel"/>
    <w:tmpl w:val="0409000F"/>
    <w:lvl w:ilvl="0">
      <w:start w:val="1"/>
      <w:numFmt w:val="decimal"/>
      <w:lvlText w:val="%1."/>
      <w:lvlJc w:val="left"/>
      <w:pPr>
        <w:tabs>
          <w:tab w:val="num" w:pos="360"/>
        </w:tabs>
        <w:ind w:left="360" w:hanging="360"/>
      </w:pPr>
    </w:lvl>
  </w:abstractNum>
  <w:abstractNum w:abstractNumId="2">
    <w:nsid w:val="40DA3948"/>
    <w:multiLevelType w:val="singleLevel"/>
    <w:tmpl w:val="0409000F"/>
    <w:lvl w:ilvl="0">
      <w:start w:val="1"/>
      <w:numFmt w:val="decimal"/>
      <w:lvlText w:val="%1."/>
      <w:lvlJc w:val="left"/>
      <w:pPr>
        <w:tabs>
          <w:tab w:val="num" w:pos="360"/>
        </w:tabs>
        <w:ind w:left="360" w:hanging="360"/>
      </w:pPr>
    </w:lvl>
  </w:abstractNum>
  <w:abstractNum w:abstractNumId="3">
    <w:nsid w:val="46C238B2"/>
    <w:multiLevelType w:val="multilevel"/>
    <w:tmpl w:val="0409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4F3E368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3"/>
  </w:num>
  <w:num w:numId="2">
    <w:abstractNumId w:val="2"/>
  </w:num>
  <w:num w:numId="3">
    <w:abstractNumId w:val="1"/>
  </w:num>
  <w:num w:numId="4">
    <w:abstractNumId w:val="4"/>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0AB"/>
    <w:rsid w:val="00065018"/>
    <w:rsid w:val="0008186B"/>
    <w:rsid w:val="00090864"/>
    <w:rsid w:val="000C35DE"/>
    <w:rsid w:val="000C388C"/>
    <w:rsid w:val="000E496E"/>
    <w:rsid w:val="000E5F21"/>
    <w:rsid w:val="000E6E13"/>
    <w:rsid w:val="0015636F"/>
    <w:rsid w:val="001C336E"/>
    <w:rsid w:val="00205C7A"/>
    <w:rsid w:val="00214955"/>
    <w:rsid w:val="00245BB1"/>
    <w:rsid w:val="002508BB"/>
    <w:rsid w:val="002C7C4D"/>
    <w:rsid w:val="002E1176"/>
    <w:rsid w:val="002E3F2E"/>
    <w:rsid w:val="002E588A"/>
    <w:rsid w:val="0030037A"/>
    <w:rsid w:val="00306F48"/>
    <w:rsid w:val="003159BC"/>
    <w:rsid w:val="00323F5C"/>
    <w:rsid w:val="00326337"/>
    <w:rsid w:val="00333F90"/>
    <w:rsid w:val="00343F9F"/>
    <w:rsid w:val="003C0C74"/>
    <w:rsid w:val="003C31B4"/>
    <w:rsid w:val="003C66FF"/>
    <w:rsid w:val="003D1BAC"/>
    <w:rsid w:val="00434DF6"/>
    <w:rsid w:val="004578E1"/>
    <w:rsid w:val="004609A0"/>
    <w:rsid w:val="00477632"/>
    <w:rsid w:val="004B0964"/>
    <w:rsid w:val="004D25CC"/>
    <w:rsid w:val="004E5750"/>
    <w:rsid w:val="0050489B"/>
    <w:rsid w:val="00507BD9"/>
    <w:rsid w:val="00523524"/>
    <w:rsid w:val="005471BA"/>
    <w:rsid w:val="00547F19"/>
    <w:rsid w:val="00595580"/>
    <w:rsid w:val="005B0CE5"/>
    <w:rsid w:val="005C6EB4"/>
    <w:rsid w:val="00604C8F"/>
    <w:rsid w:val="006835D9"/>
    <w:rsid w:val="006C0646"/>
    <w:rsid w:val="006D01EE"/>
    <w:rsid w:val="006E084C"/>
    <w:rsid w:val="006E350A"/>
    <w:rsid w:val="006E5CF9"/>
    <w:rsid w:val="00716219"/>
    <w:rsid w:val="007217A2"/>
    <w:rsid w:val="00744460"/>
    <w:rsid w:val="0074482C"/>
    <w:rsid w:val="00750424"/>
    <w:rsid w:val="00761BAB"/>
    <w:rsid w:val="00766854"/>
    <w:rsid w:val="00772C49"/>
    <w:rsid w:val="00782B95"/>
    <w:rsid w:val="00782DAA"/>
    <w:rsid w:val="007B10CB"/>
    <w:rsid w:val="007B40DC"/>
    <w:rsid w:val="007D41F5"/>
    <w:rsid w:val="007D7C51"/>
    <w:rsid w:val="007E30AB"/>
    <w:rsid w:val="007E401D"/>
    <w:rsid w:val="00800FF6"/>
    <w:rsid w:val="00827862"/>
    <w:rsid w:val="0085430F"/>
    <w:rsid w:val="00886517"/>
    <w:rsid w:val="00891E74"/>
    <w:rsid w:val="008F4FB6"/>
    <w:rsid w:val="00932907"/>
    <w:rsid w:val="00942B58"/>
    <w:rsid w:val="00974600"/>
    <w:rsid w:val="009A6374"/>
    <w:rsid w:val="009A7AF5"/>
    <w:rsid w:val="009D1B4A"/>
    <w:rsid w:val="00A66FCE"/>
    <w:rsid w:val="00B5030E"/>
    <w:rsid w:val="00B52411"/>
    <w:rsid w:val="00BD10DF"/>
    <w:rsid w:val="00C143A4"/>
    <w:rsid w:val="00C15D12"/>
    <w:rsid w:val="00C44B16"/>
    <w:rsid w:val="00C630BB"/>
    <w:rsid w:val="00CB3A6C"/>
    <w:rsid w:val="00CE0FB8"/>
    <w:rsid w:val="00D04F47"/>
    <w:rsid w:val="00D133AB"/>
    <w:rsid w:val="00D50605"/>
    <w:rsid w:val="00D76E7C"/>
    <w:rsid w:val="00D8354D"/>
    <w:rsid w:val="00D920A9"/>
    <w:rsid w:val="00DD3964"/>
    <w:rsid w:val="00DD5CA6"/>
    <w:rsid w:val="00E548E0"/>
    <w:rsid w:val="00E811C0"/>
    <w:rsid w:val="00EA2B85"/>
    <w:rsid w:val="00EE1B9E"/>
    <w:rsid w:val="00F01A85"/>
    <w:rsid w:val="00F10559"/>
    <w:rsid w:val="00F20864"/>
    <w:rsid w:val="00F356BF"/>
    <w:rsid w:val="00F427E3"/>
    <w:rsid w:val="00F7043F"/>
    <w:rsid w:val="00FA14CA"/>
    <w:rsid w:val="00FC18FD"/>
    <w:rsid w:val="00FE67AF"/>
    <w:rsid w:val="082697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5269BB"/>
  <w15:docId w15:val="{11B53E2C-8E85-492D-AD54-2BBCFF5F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8F4FB6"/>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jc w:val="center"/>
      <w:outlineLvl w:val="3"/>
    </w:pPr>
    <w:rPr>
      <w:b/>
      <w:sz w:val="28"/>
    </w:rPr>
  </w:style>
  <w:style w:type="paragraph" w:styleId="Heading5">
    <w:name w:val="heading 5"/>
    <w:basedOn w:val="Normal"/>
    <w:next w:val="Normal"/>
    <w:qFormat/>
    <w:rsid w:val="008F4FB6"/>
    <w:pPr>
      <w:numPr>
        <w:ilvl w:val="4"/>
        <w:numId w:val="1"/>
      </w:numPr>
      <w:spacing w:before="240" w:after="60"/>
      <w:outlineLvl w:val="4"/>
    </w:pPr>
    <w:rPr>
      <w:b/>
      <w:bCs/>
      <w:i/>
      <w:iCs/>
      <w:sz w:val="26"/>
      <w:szCs w:val="26"/>
    </w:rPr>
  </w:style>
  <w:style w:type="paragraph" w:styleId="Heading6">
    <w:name w:val="heading 6"/>
    <w:basedOn w:val="Normal"/>
    <w:next w:val="Normal"/>
    <w:qFormat/>
    <w:rsid w:val="008F4FB6"/>
    <w:pPr>
      <w:numPr>
        <w:ilvl w:val="5"/>
        <w:numId w:val="1"/>
      </w:numPr>
      <w:spacing w:before="240" w:after="60"/>
      <w:outlineLvl w:val="5"/>
    </w:pPr>
    <w:rPr>
      <w:b/>
      <w:bCs/>
      <w:sz w:val="22"/>
      <w:szCs w:val="22"/>
    </w:rPr>
  </w:style>
  <w:style w:type="paragraph" w:styleId="Heading7">
    <w:name w:val="heading 7"/>
    <w:basedOn w:val="Normal"/>
    <w:next w:val="Normal"/>
    <w:qFormat/>
    <w:rsid w:val="008F4FB6"/>
    <w:pPr>
      <w:numPr>
        <w:ilvl w:val="6"/>
        <w:numId w:val="1"/>
      </w:numPr>
      <w:spacing w:before="240" w:after="60"/>
      <w:outlineLvl w:val="6"/>
    </w:pPr>
    <w:rPr>
      <w:sz w:val="24"/>
      <w:szCs w:val="24"/>
    </w:rPr>
  </w:style>
  <w:style w:type="paragraph" w:styleId="Heading8">
    <w:name w:val="heading 8"/>
    <w:basedOn w:val="Normal"/>
    <w:next w:val="Normal"/>
    <w:qFormat/>
    <w:rsid w:val="008F4FB6"/>
    <w:pPr>
      <w:numPr>
        <w:ilvl w:val="7"/>
        <w:numId w:val="1"/>
      </w:numPr>
      <w:spacing w:before="240" w:after="60"/>
      <w:outlineLvl w:val="7"/>
    </w:pPr>
    <w:rPr>
      <w:i/>
      <w:iCs/>
      <w:sz w:val="24"/>
      <w:szCs w:val="24"/>
    </w:rPr>
  </w:style>
  <w:style w:type="paragraph" w:styleId="Heading9">
    <w:name w:val="heading 9"/>
    <w:basedOn w:val="Normal"/>
    <w:next w:val="Normal"/>
    <w:qFormat/>
    <w:rsid w:val="008F4FB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48"/>
    </w:r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paragraph" w:styleId="Subtitle">
    <w:name w:val="Subtitle"/>
    <w:basedOn w:val="Normal"/>
    <w:qFormat/>
    <w:pPr>
      <w:jc w:val="center"/>
    </w:pPr>
    <w:rPr>
      <w:rFonts w:ascii="Arial" w:hAnsi="Arial"/>
      <w:b/>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semiHidden/>
  </w:style>
  <w:style w:type="paragraph" w:styleId="TOC2">
    <w:name w:val="toc 2"/>
    <w:basedOn w:val="Normal"/>
    <w:next w:val="Normal"/>
    <w:autoRedefine/>
    <w:uiPriority w:val="39"/>
    <w:pPr>
      <w:tabs>
        <w:tab w:val="left" w:pos="800"/>
        <w:tab w:val="right" w:leader="dot" w:pos="8630"/>
      </w:tabs>
      <w:spacing w:line="360" w:lineRule="auto"/>
      <w:ind w:left="200"/>
    </w:pPr>
    <w:rPr>
      <w:noProof/>
    </w:rPr>
  </w:style>
  <w:style w:type="paragraph" w:styleId="Date">
    <w:name w:val="Date"/>
    <w:basedOn w:val="Normal"/>
    <w:next w:val="Normal"/>
  </w:style>
  <w:style w:type="paragraph" w:styleId="BlockText">
    <w:name w:val="Block Text"/>
    <w:basedOn w:val="Normal"/>
    <w:pPr>
      <w:ind w:left="720" w:right="810"/>
    </w:pPr>
    <w:rPr>
      <w:i/>
      <w:sz w:val="24"/>
    </w:rPr>
  </w:style>
  <w:style w:type="character" w:customStyle="1" w:styleId="Heading2Char">
    <w:name w:val="Heading 2 Char"/>
    <w:basedOn w:val="DefaultParagraphFont"/>
    <w:link w:val="Heading2"/>
    <w:rsid w:val="002E1176"/>
    <w:rPr>
      <w:rFonts w:ascii="Arial" w:hAnsi="Arial"/>
      <w:b/>
      <w:i/>
      <w:sz w:val="24"/>
      <w:lang w:val="en-US" w:eastAsia="en-US" w:bidi="ar-SA"/>
    </w:rPr>
  </w:style>
  <w:style w:type="table" w:styleId="TableGrid">
    <w:name w:val="Table Grid"/>
    <w:basedOn w:val="TableNormal"/>
    <w:rsid w:val="00F10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4D25CC"/>
    <w:pPr>
      <w:numPr>
        <w:numId w:val="4"/>
      </w:numPr>
    </w:pPr>
  </w:style>
  <w:style w:type="paragraph" w:styleId="ListParagraph">
    <w:name w:val="List Paragraph"/>
    <w:basedOn w:val="Normal"/>
    <w:uiPriority w:val="34"/>
    <w:qFormat/>
    <w:rsid w:val="00E811C0"/>
    <w:pPr>
      <w:ind w:left="720"/>
      <w:contextualSpacing/>
    </w:pPr>
  </w:style>
  <w:style w:type="paragraph" w:styleId="NormalWeb">
    <w:name w:val="Normal (Web)"/>
    <w:basedOn w:val="Normal"/>
    <w:uiPriority w:val="99"/>
    <w:semiHidden/>
    <w:unhideWhenUsed/>
    <w:rsid w:val="002508BB"/>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185247">
      <w:bodyDiv w:val="1"/>
      <w:marLeft w:val="0"/>
      <w:marRight w:val="0"/>
      <w:marTop w:val="0"/>
      <w:marBottom w:val="0"/>
      <w:divBdr>
        <w:top w:val="none" w:sz="0" w:space="0" w:color="auto"/>
        <w:left w:val="none" w:sz="0" w:space="0" w:color="auto"/>
        <w:bottom w:val="none" w:sz="0" w:space="0" w:color="auto"/>
        <w:right w:val="none" w:sz="0" w:space="0" w:color="auto"/>
      </w:divBdr>
    </w:div>
    <w:div w:id="1531335231">
      <w:bodyDiv w:val="1"/>
      <w:marLeft w:val="0"/>
      <w:marRight w:val="0"/>
      <w:marTop w:val="0"/>
      <w:marBottom w:val="0"/>
      <w:divBdr>
        <w:top w:val="none" w:sz="0" w:space="0" w:color="auto"/>
        <w:left w:val="none" w:sz="0" w:space="0" w:color="auto"/>
        <w:bottom w:val="none" w:sz="0" w:space="0" w:color="auto"/>
        <w:right w:val="none" w:sz="0" w:space="0" w:color="auto"/>
      </w:divBdr>
    </w:div>
    <w:div w:id="1836801154">
      <w:bodyDiv w:val="1"/>
      <w:marLeft w:val="0"/>
      <w:marRight w:val="0"/>
      <w:marTop w:val="0"/>
      <w:marBottom w:val="0"/>
      <w:divBdr>
        <w:top w:val="none" w:sz="0" w:space="0" w:color="auto"/>
        <w:left w:val="none" w:sz="0" w:space="0" w:color="auto"/>
        <w:bottom w:val="none" w:sz="0" w:space="0" w:color="auto"/>
        <w:right w:val="none" w:sz="0" w:space="0" w:color="auto"/>
      </w:divBdr>
    </w:div>
    <w:div w:id="2023045579">
      <w:bodyDiv w:val="1"/>
      <w:marLeft w:val="0"/>
      <w:marRight w:val="0"/>
      <w:marTop w:val="0"/>
      <w:marBottom w:val="0"/>
      <w:divBdr>
        <w:top w:val="none" w:sz="0" w:space="0" w:color="auto"/>
        <w:left w:val="none" w:sz="0" w:space="0" w:color="auto"/>
        <w:bottom w:val="none" w:sz="0" w:space="0" w:color="auto"/>
        <w:right w:val="none" w:sz="0" w:space="0" w:color="auto"/>
      </w:divBdr>
    </w:div>
    <w:div w:id="203707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2.xml"/><Relationship Id="rId21" Type="http://schemas.openxmlformats.org/officeDocument/2006/relationships/image" Target="media/image4.jpeg"/><Relationship Id="rId22" Type="http://schemas.openxmlformats.org/officeDocument/2006/relationships/image" Target="media/image5.jpeg"/><Relationship Id="rId23" Type="http://schemas.openxmlformats.org/officeDocument/2006/relationships/hyperlink" Target="http://www.cancer.net/cancer-types/breast-cancer/diagnosis" TargetMode="External"/><Relationship Id="rId24" Type="http://schemas.openxmlformats.org/officeDocument/2006/relationships/hyperlink" Target="http://www.breastcancer.org/symptoms/testing/types" TargetMode="External"/><Relationship Id="rId25" Type="http://schemas.openxmlformats.org/officeDocument/2006/relationships/hyperlink" Target="http://chemocare.com/chemotherapy/what-is-chemotherapy/how-to-tell-if-chemotherapy-is-working.aspx" TargetMode="External"/><Relationship Id="rId26" Type="http://schemas.openxmlformats.org/officeDocument/2006/relationships/hyperlink" Target="http://www.ucdmc.ucdavis.edu/welcome/features/20080709_cancer_sweeney/" TargetMode="External"/><Relationship Id="rId27" Type="http://schemas.openxmlformats.org/officeDocument/2006/relationships/hyperlink" Target="http://www.breastcancer.org/symptoms/understand_bc/statistics"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mailto:roblyer@bu.edu" TargetMode="External"/><Relationship Id="rId11" Type="http://schemas.openxmlformats.org/officeDocument/2006/relationships/hyperlink" Target="mailto:raeef@bu.edu" TargetMode="External"/><Relationship Id="rId12" Type="http://schemas.openxmlformats.org/officeDocument/2006/relationships/hyperlink" Target="mailto:methier@bu.edu" TargetMode="External"/><Relationship Id="rId13" Type="http://schemas.openxmlformats.org/officeDocument/2006/relationships/hyperlink" Target="mailto:sutain@bu.edu" TargetMode="External"/><Relationship Id="rId14" Type="http://schemas.openxmlformats.org/officeDocument/2006/relationships/hyperlink" Target="mailto:amivyas@bu.edu" TargetMode="External"/><Relationship Id="rId15" Type="http://schemas.openxmlformats.org/officeDocument/2006/relationships/hyperlink" Target="mailto:amwang@bu.edu"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1.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Documents\My%20Current%20BU\BU%202009\EC463%20Fall%202009\PDRR%20report%2008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C:\Users\Alan\Documents\My Current BU\BU 2009\EC463 Fall 2009\PDRR report 08F.dot</Template>
  <TotalTime>5</TotalTime>
  <Pages>8</Pages>
  <Words>1757</Words>
  <Characters>10015</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Boston University</vt:lpstr>
    </vt:vector>
  </TitlesOfParts>
  <Company/>
  <LinksUpToDate>false</LinksUpToDate>
  <CharactersWithSpaces>11749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 University</dc:title>
  <dc:creator>Alan</dc:creator>
  <cp:lastModifiedBy>Mike Ethier</cp:lastModifiedBy>
  <cp:revision>6</cp:revision>
  <cp:lastPrinted>2016-10-19T20:39:00Z</cp:lastPrinted>
  <dcterms:created xsi:type="dcterms:W3CDTF">2016-10-10T23:03:00Z</dcterms:created>
  <dcterms:modified xsi:type="dcterms:W3CDTF">2016-11-16T17:12:00Z</dcterms:modified>
</cp:coreProperties>
</file>